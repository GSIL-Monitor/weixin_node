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360" w:lineRule="exact"/>
        <w:rPr>
          <w:rFonts w:ascii="微软雅黑" w:hAnsi="微软雅黑" w:eastAsia="微软雅黑"/>
        </w:rPr>
      </w:pP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-491490</wp:posOffset>
                </wp:positionV>
                <wp:extent cx="2376170" cy="10727690"/>
                <wp:effectExtent l="0" t="0" r="127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000" cy="10728000"/>
                          <a:chOff x="0" y="0"/>
                          <a:chExt cx="2376000" cy="1072800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0" y="0"/>
                            <a:ext cx="2376000" cy="10728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8569" y="2257360"/>
                            <a:ext cx="2346157" cy="910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64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pacing w:val="60"/>
                                  <w:sz w:val="5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pacing w:val="60"/>
                                  <w:sz w:val="5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宋康乐</w:t>
                              </w:r>
                            </w:p>
                            <w:p>
                              <w:pPr>
                                <w:snapToGrid w:val="0"/>
                                <w:spacing w:line="64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前端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86" name="文本框 386"/>
                        <wps:cNvSpPr txBox="1"/>
                        <wps:spPr>
                          <a:xfrm>
                            <a:off x="304740" y="3457475"/>
                            <a:ext cx="1871211" cy="67959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ind w:left="525" w:leftChars="25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岁，现居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杭州</w:t>
                              </w:r>
                            </w:p>
                            <w:p>
                              <w:pPr>
                                <w:snapToGrid w:val="0"/>
                                <w:spacing w:before="156" w:beforeLines="50" w:line="360" w:lineRule="exact"/>
                                <w:ind w:left="525" w:leftChars="250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1891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5505</w:t>
                              </w:r>
                            </w:p>
                            <w:p>
                              <w:pPr>
                                <w:snapToGrid w:val="0"/>
                                <w:spacing w:before="156" w:beforeLines="50" w:line="360" w:lineRule="exact"/>
                                <w:ind w:left="525" w:leftChars="25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"mailto:sklhtml@163.com"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sklhtml</w:t>
                              </w:r>
                              <w:r>
                                <w:rPr>
                                  <w:rStyle w:val="7"/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163</w:t>
                              </w:r>
                              <w:r>
                                <w:rPr>
                                  <w:rStyle w:val="7"/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napToGrid w:val="0"/>
                                <w:spacing w:before="156" w:beforeLines="50" w:line="36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2013.09-2017.06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西安外事学院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电气工程及其自动化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学历：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本科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拥有良好的代码习惯，追求结构清晰，命名规范，逻辑性强，代码冗余率低。 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思维敏捷，有较强的学习能力，善于学习新的方法和技术，能够积极主动的分析和解决问题，有适应高压力和快节奏的工作环境的能力。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有对新技术不断探索和研究的精神，责任心强，工作勤奋踏实，富有激情，有良好的沟通能力、团队协作精神。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图片 1" descr="C:\Users\skl\Desktop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1448" y="426732"/>
                            <a:ext cx="1467380" cy="152023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0050" y="3571875"/>
                            <a:ext cx="125730" cy="140335"/>
                          </a:xfrm>
                          <a:custGeom>
                            <a:avLst/>
                            <a:gdLst>
                              <a:gd name="T0" fmla="*/ 77 w 402"/>
                              <a:gd name="T1" fmla="*/ 63 h 450"/>
                              <a:gd name="T2" fmla="*/ 107 w 402"/>
                              <a:gd name="T3" fmla="*/ 0 h 450"/>
                              <a:gd name="T4" fmla="*/ 138 w 402"/>
                              <a:gd name="T5" fmla="*/ 63 h 450"/>
                              <a:gd name="T6" fmla="*/ 294 w 402"/>
                              <a:gd name="T7" fmla="*/ 93 h 450"/>
                              <a:gd name="T8" fmla="*/ 263 w 402"/>
                              <a:gd name="T9" fmla="*/ 31 h 450"/>
                              <a:gd name="T10" fmla="*/ 324 w 402"/>
                              <a:gd name="T11" fmla="*/ 31 h 450"/>
                              <a:gd name="T12" fmla="*/ 294 w 402"/>
                              <a:gd name="T13" fmla="*/ 93 h 450"/>
                              <a:gd name="T14" fmla="*/ 294 w 402"/>
                              <a:gd name="T15" fmla="*/ 388 h 450"/>
                              <a:gd name="T16" fmla="*/ 341 w 402"/>
                              <a:gd name="T17" fmla="*/ 341 h 450"/>
                              <a:gd name="T18" fmla="*/ 341 w 402"/>
                              <a:gd name="T19" fmla="*/ 310 h 450"/>
                              <a:gd name="T20" fmla="*/ 294 w 402"/>
                              <a:gd name="T21" fmla="*/ 264 h 450"/>
                              <a:gd name="T22" fmla="*/ 341 w 402"/>
                              <a:gd name="T23" fmla="*/ 310 h 450"/>
                              <a:gd name="T24" fmla="*/ 294 w 402"/>
                              <a:gd name="T25" fmla="*/ 233 h 450"/>
                              <a:gd name="T26" fmla="*/ 341 w 402"/>
                              <a:gd name="T27" fmla="*/ 186 h 450"/>
                              <a:gd name="T28" fmla="*/ 263 w 402"/>
                              <a:gd name="T29" fmla="*/ 388 h 450"/>
                              <a:gd name="T30" fmla="*/ 217 w 402"/>
                              <a:gd name="T31" fmla="*/ 341 h 450"/>
                              <a:gd name="T32" fmla="*/ 263 w 402"/>
                              <a:gd name="T33" fmla="*/ 388 h 450"/>
                              <a:gd name="T34" fmla="*/ 217 w 402"/>
                              <a:gd name="T35" fmla="*/ 310 h 450"/>
                              <a:gd name="T36" fmla="*/ 263 w 402"/>
                              <a:gd name="T37" fmla="*/ 264 h 450"/>
                              <a:gd name="T38" fmla="*/ 263 w 402"/>
                              <a:gd name="T39" fmla="*/ 233 h 450"/>
                              <a:gd name="T40" fmla="*/ 217 w 402"/>
                              <a:gd name="T41" fmla="*/ 186 h 450"/>
                              <a:gd name="T42" fmla="*/ 263 w 402"/>
                              <a:gd name="T43" fmla="*/ 233 h 450"/>
                              <a:gd name="T44" fmla="*/ 139 w 402"/>
                              <a:gd name="T45" fmla="*/ 388 h 450"/>
                              <a:gd name="T46" fmla="*/ 185 w 402"/>
                              <a:gd name="T47" fmla="*/ 341 h 450"/>
                              <a:gd name="T48" fmla="*/ 185 w 402"/>
                              <a:gd name="T49" fmla="*/ 310 h 450"/>
                              <a:gd name="T50" fmla="*/ 139 w 402"/>
                              <a:gd name="T51" fmla="*/ 264 h 450"/>
                              <a:gd name="T52" fmla="*/ 185 w 402"/>
                              <a:gd name="T53" fmla="*/ 310 h 450"/>
                              <a:gd name="T54" fmla="*/ 139 w 402"/>
                              <a:gd name="T55" fmla="*/ 233 h 450"/>
                              <a:gd name="T56" fmla="*/ 185 w 402"/>
                              <a:gd name="T57" fmla="*/ 186 h 450"/>
                              <a:gd name="T58" fmla="*/ 108 w 402"/>
                              <a:gd name="T59" fmla="*/ 388 h 450"/>
                              <a:gd name="T60" fmla="*/ 62 w 402"/>
                              <a:gd name="T61" fmla="*/ 341 h 450"/>
                              <a:gd name="T62" fmla="*/ 108 w 402"/>
                              <a:gd name="T63" fmla="*/ 388 h 450"/>
                              <a:gd name="T64" fmla="*/ 62 w 402"/>
                              <a:gd name="T65" fmla="*/ 310 h 450"/>
                              <a:gd name="T66" fmla="*/ 108 w 402"/>
                              <a:gd name="T67" fmla="*/ 264 h 450"/>
                              <a:gd name="T68" fmla="*/ 108 w 402"/>
                              <a:gd name="T69" fmla="*/ 233 h 450"/>
                              <a:gd name="T70" fmla="*/ 62 w 402"/>
                              <a:gd name="T71" fmla="*/ 186 h 450"/>
                              <a:gd name="T72" fmla="*/ 108 w 402"/>
                              <a:gd name="T73" fmla="*/ 233 h 450"/>
                              <a:gd name="T74" fmla="*/ 31 w 402"/>
                              <a:gd name="T75" fmla="*/ 155 h 450"/>
                              <a:gd name="T76" fmla="*/ 371 w 402"/>
                              <a:gd name="T77" fmla="*/ 419 h 450"/>
                              <a:gd name="T78" fmla="*/ 371 w 402"/>
                              <a:gd name="T79" fmla="*/ 450 h 450"/>
                              <a:gd name="T80" fmla="*/ 0 w 402"/>
                              <a:gd name="T81" fmla="*/ 419 h 450"/>
                              <a:gd name="T82" fmla="*/ 31 w 402"/>
                              <a:gd name="T83" fmla="*/ 47 h 450"/>
                              <a:gd name="T84" fmla="*/ 62 w 402"/>
                              <a:gd name="T85" fmla="*/ 62 h 450"/>
                              <a:gd name="T86" fmla="*/ 155 w 402"/>
                              <a:gd name="T87" fmla="*/ 62 h 450"/>
                              <a:gd name="T88" fmla="*/ 248 w 402"/>
                              <a:gd name="T89" fmla="*/ 47 h 450"/>
                              <a:gd name="T90" fmla="*/ 294 w 402"/>
                              <a:gd name="T91" fmla="*/ 109 h 450"/>
                              <a:gd name="T92" fmla="*/ 341 w 402"/>
                              <a:gd name="T93" fmla="*/ 47 h 450"/>
                              <a:gd name="T94" fmla="*/ 402 w 402"/>
                              <a:gd name="T95" fmla="*/ 78 h 450"/>
                              <a:gd name="T96" fmla="*/ 371 w 402"/>
                              <a:gd name="T97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450">
                                <a:moveTo>
                                  <a:pt x="107" y="93"/>
                                </a:moveTo>
                                <a:cubicBezTo>
                                  <a:pt x="91" y="93"/>
                                  <a:pt x="77" y="79"/>
                                  <a:pt x="77" y="63"/>
                                </a:cubicBezTo>
                                <a:cubicBezTo>
                                  <a:pt x="77" y="31"/>
                                  <a:pt x="77" y="31"/>
                                  <a:pt x="77" y="31"/>
                                </a:cubicBezTo>
                                <a:cubicBezTo>
                                  <a:pt x="77" y="14"/>
                                  <a:pt x="91" y="0"/>
                                  <a:pt x="107" y="0"/>
                                </a:cubicBezTo>
                                <a:cubicBezTo>
                                  <a:pt x="125" y="0"/>
                                  <a:pt x="138" y="14"/>
                                  <a:pt x="138" y="31"/>
                                </a:cubicBezTo>
                                <a:cubicBezTo>
                                  <a:pt x="138" y="63"/>
                                  <a:pt x="138" y="63"/>
                                  <a:pt x="138" y="63"/>
                                </a:cubicBezTo>
                                <a:cubicBezTo>
                                  <a:pt x="138" y="79"/>
                                  <a:pt x="125" y="93"/>
                                  <a:pt x="107" y="93"/>
                                </a:cubicBezTo>
                                <a:close/>
                                <a:moveTo>
                                  <a:pt x="294" y="93"/>
                                </a:moveTo>
                                <a:cubicBezTo>
                                  <a:pt x="277" y="93"/>
                                  <a:pt x="263" y="79"/>
                                  <a:pt x="263" y="63"/>
                                </a:cubicBezTo>
                                <a:cubicBezTo>
                                  <a:pt x="263" y="31"/>
                                  <a:pt x="263" y="31"/>
                                  <a:pt x="263" y="31"/>
                                </a:cubicBezTo>
                                <a:cubicBezTo>
                                  <a:pt x="263" y="14"/>
                                  <a:pt x="277" y="0"/>
                                  <a:pt x="294" y="0"/>
                                </a:cubicBezTo>
                                <a:cubicBezTo>
                                  <a:pt x="310" y="0"/>
                                  <a:pt x="324" y="14"/>
                                  <a:pt x="324" y="31"/>
                                </a:cubicBezTo>
                                <a:cubicBezTo>
                                  <a:pt x="324" y="63"/>
                                  <a:pt x="324" y="63"/>
                                  <a:pt x="324" y="63"/>
                                </a:cubicBezTo>
                                <a:cubicBezTo>
                                  <a:pt x="324" y="79"/>
                                  <a:pt x="310" y="93"/>
                                  <a:pt x="294" y="93"/>
                                </a:cubicBezTo>
                                <a:close/>
                                <a:moveTo>
                                  <a:pt x="341" y="388"/>
                                </a:moveTo>
                                <a:cubicBezTo>
                                  <a:pt x="294" y="388"/>
                                  <a:pt x="294" y="388"/>
                                  <a:pt x="294" y="388"/>
                                </a:cubicBezTo>
                                <a:cubicBezTo>
                                  <a:pt x="294" y="341"/>
                                  <a:pt x="294" y="341"/>
                                  <a:pt x="294" y="341"/>
                                </a:cubicBezTo>
                                <a:cubicBezTo>
                                  <a:pt x="341" y="341"/>
                                  <a:pt x="341" y="341"/>
                                  <a:pt x="341" y="341"/>
                                </a:cubicBezTo>
                                <a:lnTo>
                                  <a:pt x="341" y="388"/>
                                </a:lnTo>
                                <a:close/>
                                <a:moveTo>
                                  <a:pt x="341" y="310"/>
                                </a:moveTo>
                                <a:cubicBezTo>
                                  <a:pt x="294" y="310"/>
                                  <a:pt x="294" y="310"/>
                                  <a:pt x="294" y="310"/>
                                </a:cubicBezTo>
                                <a:cubicBezTo>
                                  <a:pt x="294" y="264"/>
                                  <a:pt x="294" y="264"/>
                                  <a:pt x="294" y="264"/>
                                </a:cubicBezTo>
                                <a:cubicBezTo>
                                  <a:pt x="341" y="264"/>
                                  <a:pt x="341" y="264"/>
                                  <a:pt x="341" y="264"/>
                                </a:cubicBezTo>
                                <a:lnTo>
                                  <a:pt x="341" y="310"/>
                                </a:lnTo>
                                <a:close/>
                                <a:moveTo>
                                  <a:pt x="341" y="233"/>
                                </a:moveTo>
                                <a:cubicBezTo>
                                  <a:pt x="294" y="233"/>
                                  <a:pt x="294" y="233"/>
                                  <a:pt x="294" y="233"/>
                                </a:cubicBezTo>
                                <a:cubicBezTo>
                                  <a:pt x="294" y="186"/>
                                  <a:pt x="294" y="186"/>
                                  <a:pt x="294" y="186"/>
                                </a:cubicBezTo>
                                <a:cubicBezTo>
                                  <a:pt x="341" y="186"/>
                                  <a:pt x="341" y="186"/>
                                  <a:pt x="341" y="186"/>
                                </a:cubicBezTo>
                                <a:lnTo>
                                  <a:pt x="341" y="233"/>
                                </a:lnTo>
                                <a:close/>
                                <a:moveTo>
                                  <a:pt x="263" y="388"/>
                                </a:moveTo>
                                <a:cubicBezTo>
                                  <a:pt x="217" y="388"/>
                                  <a:pt x="217" y="388"/>
                                  <a:pt x="217" y="388"/>
                                </a:cubicBezTo>
                                <a:cubicBezTo>
                                  <a:pt x="217" y="341"/>
                                  <a:pt x="217" y="341"/>
                                  <a:pt x="217" y="341"/>
                                </a:cubicBezTo>
                                <a:cubicBezTo>
                                  <a:pt x="263" y="341"/>
                                  <a:pt x="263" y="341"/>
                                  <a:pt x="263" y="341"/>
                                </a:cubicBezTo>
                                <a:lnTo>
                                  <a:pt x="263" y="388"/>
                                </a:lnTo>
                                <a:close/>
                                <a:moveTo>
                                  <a:pt x="263" y="310"/>
                                </a:moveTo>
                                <a:cubicBezTo>
                                  <a:pt x="217" y="310"/>
                                  <a:pt x="217" y="310"/>
                                  <a:pt x="217" y="310"/>
                                </a:cubicBezTo>
                                <a:cubicBezTo>
                                  <a:pt x="217" y="264"/>
                                  <a:pt x="217" y="264"/>
                                  <a:pt x="217" y="264"/>
                                </a:cubicBezTo>
                                <a:cubicBezTo>
                                  <a:pt x="263" y="264"/>
                                  <a:pt x="263" y="264"/>
                                  <a:pt x="263" y="264"/>
                                </a:cubicBezTo>
                                <a:lnTo>
                                  <a:pt x="263" y="310"/>
                                </a:lnTo>
                                <a:close/>
                                <a:moveTo>
                                  <a:pt x="263" y="233"/>
                                </a:moveTo>
                                <a:cubicBezTo>
                                  <a:pt x="217" y="233"/>
                                  <a:pt x="217" y="233"/>
                                  <a:pt x="217" y="233"/>
                                </a:cubicBezTo>
                                <a:cubicBezTo>
                                  <a:pt x="217" y="186"/>
                                  <a:pt x="217" y="186"/>
                                  <a:pt x="217" y="186"/>
                                </a:cubicBezTo>
                                <a:cubicBezTo>
                                  <a:pt x="263" y="186"/>
                                  <a:pt x="263" y="186"/>
                                  <a:pt x="263" y="186"/>
                                </a:cubicBezTo>
                                <a:lnTo>
                                  <a:pt x="263" y="233"/>
                                </a:lnTo>
                                <a:close/>
                                <a:moveTo>
                                  <a:pt x="185" y="388"/>
                                </a:moveTo>
                                <a:cubicBezTo>
                                  <a:pt x="139" y="388"/>
                                  <a:pt x="139" y="388"/>
                                  <a:pt x="139" y="388"/>
                                </a:cubicBezTo>
                                <a:cubicBezTo>
                                  <a:pt x="139" y="341"/>
                                  <a:pt x="139" y="341"/>
                                  <a:pt x="139" y="341"/>
                                </a:cubicBezTo>
                                <a:cubicBezTo>
                                  <a:pt x="185" y="341"/>
                                  <a:pt x="185" y="341"/>
                                  <a:pt x="185" y="341"/>
                                </a:cubicBezTo>
                                <a:lnTo>
                                  <a:pt x="185" y="388"/>
                                </a:lnTo>
                                <a:close/>
                                <a:moveTo>
                                  <a:pt x="185" y="310"/>
                                </a:moveTo>
                                <a:cubicBezTo>
                                  <a:pt x="139" y="310"/>
                                  <a:pt x="139" y="310"/>
                                  <a:pt x="139" y="310"/>
                                </a:cubicBezTo>
                                <a:cubicBezTo>
                                  <a:pt x="139" y="264"/>
                                  <a:pt x="139" y="264"/>
                                  <a:pt x="139" y="264"/>
                                </a:cubicBezTo>
                                <a:cubicBezTo>
                                  <a:pt x="185" y="264"/>
                                  <a:pt x="185" y="264"/>
                                  <a:pt x="185" y="264"/>
                                </a:cubicBezTo>
                                <a:lnTo>
                                  <a:pt x="185" y="310"/>
                                </a:lnTo>
                                <a:close/>
                                <a:moveTo>
                                  <a:pt x="185" y="233"/>
                                </a:moveTo>
                                <a:cubicBezTo>
                                  <a:pt x="139" y="233"/>
                                  <a:pt x="139" y="233"/>
                                  <a:pt x="139" y="233"/>
                                </a:cubicBezTo>
                                <a:cubicBezTo>
                                  <a:pt x="139" y="186"/>
                                  <a:pt x="139" y="186"/>
                                  <a:pt x="139" y="186"/>
                                </a:cubicBezTo>
                                <a:cubicBezTo>
                                  <a:pt x="185" y="186"/>
                                  <a:pt x="185" y="186"/>
                                  <a:pt x="185" y="186"/>
                                </a:cubicBezTo>
                                <a:lnTo>
                                  <a:pt x="185" y="233"/>
                                </a:lnTo>
                                <a:close/>
                                <a:moveTo>
                                  <a:pt x="108" y="388"/>
                                </a:moveTo>
                                <a:cubicBezTo>
                                  <a:pt x="62" y="388"/>
                                  <a:pt x="62" y="388"/>
                                  <a:pt x="62" y="388"/>
                                </a:cubicBezTo>
                                <a:cubicBezTo>
                                  <a:pt x="62" y="341"/>
                                  <a:pt x="62" y="341"/>
                                  <a:pt x="62" y="341"/>
                                </a:cubicBezTo>
                                <a:cubicBezTo>
                                  <a:pt x="108" y="341"/>
                                  <a:pt x="108" y="341"/>
                                  <a:pt x="108" y="341"/>
                                </a:cubicBezTo>
                                <a:lnTo>
                                  <a:pt x="108" y="388"/>
                                </a:lnTo>
                                <a:close/>
                                <a:moveTo>
                                  <a:pt x="108" y="310"/>
                                </a:moveTo>
                                <a:cubicBezTo>
                                  <a:pt x="62" y="310"/>
                                  <a:pt x="62" y="310"/>
                                  <a:pt x="62" y="310"/>
                                </a:cubicBezTo>
                                <a:cubicBezTo>
                                  <a:pt x="62" y="264"/>
                                  <a:pt x="62" y="264"/>
                                  <a:pt x="62" y="264"/>
                                </a:cubicBezTo>
                                <a:cubicBezTo>
                                  <a:pt x="108" y="264"/>
                                  <a:pt x="108" y="264"/>
                                  <a:pt x="108" y="264"/>
                                </a:cubicBezTo>
                                <a:lnTo>
                                  <a:pt x="108" y="310"/>
                                </a:lnTo>
                                <a:close/>
                                <a:moveTo>
                                  <a:pt x="108" y="233"/>
                                </a:moveTo>
                                <a:cubicBezTo>
                                  <a:pt x="62" y="233"/>
                                  <a:pt x="62" y="233"/>
                                  <a:pt x="62" y="233"/>
                                </a:cubicBezTo>
                                <a:cubicBezTo>
                                  <a:pt x="62" y="186"/>
                                  <a:pt x="62" y="186"/>
                                  <a:pt x="62" y="186"/>
                                </a:cubicBezTo>
                                <a:cubicBezTo>
                                  <a:pt x="108" y="186"/>
                                  <a:pt x="108" y="186"/>
                                  <a:pt x="108" y="186"/>
                                </a:cubicBezTo>
                                <a:lnTo>
                                  <a:pt x="108" y="233"/>
                                </a:lnTo>
                                <a:close/>
                                <a:moveTo>
                                  <a:pt x="371" y="155"/>
                                </a:moveTo>
                                <a:cubicBezTo>
                                  <a:pt x="31" y="155"/>
                                  <a:pt x="31" y="155"/>
                                  <a:pt x="31" y="155"/>
                                </a:cubicBezTo>
                                <a:cubicBezTo>
                                  <a:pt x="31" y="419"/>
                                  <a:pt x="31" y="419"/>
                                  <a:pt x="31" y="419"/>
                                </a:cubicBezTo>
                                <a:cubicBezTo>
                                  <a:pt x="371" y="419"/>
                                  <a:pt x="371" y="419"/>
                                  <a:pt x="371" y="419"/>
                                </a:cubicBezTo>
                                <a:lnTo>
                                  <a:pt x="371" y="155"/>
                                </a:lnTo>
                                <a:close/>
                                <a:moveTo>
                                  <a:pt x="371" y="450"/>
                                </a:moveTo>
                                <a:cubicBezTo>
                                  <a:pt x="31" y="450"/>
                                  <a:pt x="31" y="450"/>
                                  <a:pt x="31" y="450"/>
                                </a:cubicBezTo>
                                <a:cubicBezTo>
                                  <a:pt x="14" y="450"/>
                                  <a:pt x="0" y="436"/>
                                  <a:pt x="0" y="419"/>
                                </a:cubicBezTo>
                                <a:cubicBezTo>
                                  <a:pt x="0" y="78"/>
                                  <a:pt x="0" y="78"/>
                                  <a:pt x="0" y="78"/>
                                </a:cubicBezTo>
                                <a:cubicBezTo>
                                  <a:pt x="0" y="60"/>
                                  <a:pt x="14" y="47"/>
                                  <a:pt x="31" y="47"/>
                                </a:cubicBezTo>
                                <a:cubicBezTo>
                                  <a:pt x="62" y="47"/>
                                  <a:pt x="62" y="47"/>
                                  <a:pt x="62" y="47"/>
                                </a:cubicBezTo>
                                <a:cubicBezTo>
                                  <a:pt x="62" y="62"/>
                                  <a:pt x="62" y="62"/>
                                  <a:pt x="62" y="62"/>
                                </a:cubicBezTo>
                                <a:cubicBezTo>
                                  <a:pt x="62" y="88"/>
                                  <a:pt x="82" y="109"/>
                                  <a:pt x="108" y="109"/>
                                </a:cubicBezTo>
                                <a:cubicBezTo>
                                  <a:pt x="134" y="109"/>
                                  <a:pt x="155" y="88"/>
                                  <a:pt x="155" y="62"/>
                                </a:cubicBezTo>
                                <a:cubicBezTo>
                                  <a:pt x="155" y="47"/>
                                  <a:pt x="155" y="47"/>
                                  <a:pt x="155" y="47"/>
                                </a:cubicBezTo>
                                <a:cubicBezTo>
                                  <a:pt x="248" y="47"/>
                                  <a:pt x="248" y="47"/>
                                  <a:pt x="248" y="47"/>
                                </a:cubicBezTo>
                                <a:cubicBezTo>
                                  <a:pt x="248" y="62"/>
                                  <a:pt x="248" y="62"/>
                                  <a:pt x="248" y="62"/>
                                </a:cubicBezTo>
                                <a:cubicBezTo>
                                  <a:pt x="248" y="88"/>
                                  <a:pt x="268" y="109"/>
                                  <a:pt x="294" y="109"/>
                                </a:cubicBezTo>
                                <a:cubicBezTo>
                                  <a:pt x="320" y="109"/>
                                  <a:pt x="341" y="88"/>
                                  <a:pt x="341" y="62"/>
                                </a:cubicBezTo>
                                <a:cubicBezTo>
                                  <a:pt x="341" y="47"/>
                                  <a:pt x="341" y="47"/>
                                  <a:pt x="341" y="47"/>
                                </a:cubicBezTo>
                                <a:cubicBezTo>
                                  <a:pt x="371" y="47"/>
                                  <a:pt x="371" y="47"/>
                                  <a:pt x="371" y="47"/>
                                </a:cubicBezTo>
                                <a:cubicBezTo>
                                  <a:pt x="388" y="47"/>
                                  <a:pt x="402" y="60"/>
                                  <a:pt x="402" y="78"/>
                                </a:cubicBezTo>
                                <a:cubicBezTo>
                                  <a:pt x="402" y="419"/>
                                  <a:pt x="402" y="419"/>
                                  <a:pt x="402" y="419"/>
                                </a:cubicBezTo>
                                <a:cubicBezTo>
                                  <a:pt x="402" y="436"/>
                                  <a:pt x="388" y="450"/>
                                  <a:pt x="371" y="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8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390525" y="3905250"/>
                            <a:ext cx="143510" cy="143510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7" name="Freeform 19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0525" y="4238625"/>
                            <a:ext cx="143510" cy="117475"/>
                          </a:xfrm>
                          <a:custGeom>
                            <a:avLst/>
                            <a:gdLst>
                              <a:gd name="T0" fmla="*/ 3585 w 4099"/>
                              <a:gd name="T1" fmla="*/ 3358 h 3358"/>
                              <a:gd name="T2" fmla="*/ 514 w 4099"/>
                              <a:gd name="T3" fmla="*/ 3358 h 3358"/>
                              <a:gd name="T4" fmla="*/ 0 w 4099"/>
                              <a:gd name="T5" fmla="*/ 2878 h 3358"/>
                              <a:gd name="T6" fmla="*/ 0 w 4099"/>
                              <a:gd name="T7" fmla="*/ 900 h 3358"/>
                              <a:gd name="T8" fmla="*/ 1897 w 4099"/>
                              <a:gd name="T9" fmla="*/ 2014 h 3358"/>
                              <a:gd name="T10" fmla="*/ 1919 w 4099"/>
                              <a:gd name="T11" fmla="*/ 2037 h 3358"/>
                              <a:gd name="T12" fmla="*/ 2162 w 4099"/>
                              <a:gd name="T13" fmla="*/ 2037 h 3358"/>
                              <a:gd name="T14" fmla="*/ 4099 w 4099"/>
                              <a:gd name="T15" fmla="*/ 906 h 3358"/>
                              <a:gd name="T16" fmla="*/ 4099 w 4099"/>
                              <a:gd name="T17" fmla="*/ 2878 h 3358"/>
                              <a:gd name="T18" fmla="*/ 3585 w 4099"/>
                              <a:gd name="T19" fmla="*/ 3358 h 3358"/>
                              <a:gd name="T20" fmla="*/ 2049 w 4099"/>
                              <a:gd name="T21" fmla="*/ 1816 h 3358"/>
                              <a:gd name="T22" fmla="*/ 120 w 4099"/>
                              <a:gd name="T23" fmla="*/ 684 h 3358"/>
                              <a:gd name="T24" fmla="*/ 0 w 4099"/>
                              <a:gd name="T25" fmla="*/ 637 h 3358"/>
                              <a:gd name="T26" fmla="*/ 0 w 4099"/>
                              <a:gd name="T27" fmla="*/ 479 h 3358"/>
                              <a:gd name="T28" fmla="*/ 514 w 4099"/>
                              <a:gd name="T29" fmla="*/ 0 h 3358"/>
                              <a:gd name="T30" fmla="*/ 3585 w 4099"/>
                              <a:gd name="T31" fmla="*/ 0 h 3358"/>
                              <a:gd name="T32" fmla="*/ 4099 w 4099"/>
                              <a:gd name="T33" fmla="*/ 479 h 3358"/>
                              <a:gd name="T34" fmla="*/ 4099 w 4099"/>
                              <a:gd name="T35" fmla="*/ 640 h 3358"/>
                              <a:gd name="T36" fmla="*/ 3983 w 4099"/>
                              <a:gd name="T37" fmla="*/ 686 h 3358"/>
                              <a:gd name="T38" fmla="*/ 2049 w 4099"/>
                              <a:gd name="T39" fmla="*/ 1816 h 3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099" h="3358">
                                <a:moveTo>
                                  <a:pt x="3585" y="3358"/>
                                </a:moveTo>
                                <a:cubicBezTo>
                                  <a:pt x="514" y="3358"/>
                                  <a:pt x="514" y="3358"/>
                                  <a:pt x="514" y="3358"/>
                                </a:cubicBezTo>
                                <a:cubicBezTo>
                                  <a:pt x="230" y="3358"/>
                                  <a:pt x="0" y="3143"/>
                                  <a:pt x="0" y="2878"/>
                                </a:cubicBezTo>
                                <a:cubicBezTo>
                                  <a:pt x="0" y="900"/>
                                  <a:pt x="0" y="900"/>
                                  <a:pt x="0" y="900"/>
                                </a:cubicBezTo>
                                <a:cubicBezTo>
                                  <a:pt x="1897" y="2014"/>
                                  <a:pt x="1897" y="2014"/>
                                  <a:pt x="1897" y="2014"/>
                                </a:cubicBezTo>
                                <a:cubicBezTo>
                                  <a:pt x="1904" y="2021"/>
                                  <a:pt x="1910" y="2028"/>
                                  <a:pt x="1919" y="2037"/>
                                </a:cubicBezTo>
                                <a:cubicBezTo>
                                  <a:pt x="1986" y="2100"/>
                                  <a:pt x="2095" y="2100"/>
                                  <a:pt x="2162" y="2037"/>
                                </a:cubicBezTo>
                                <a:cubicBezTo>
                                  <a:pt x="4099" y="906"/>
                                  <a:pt x="4099" y="906"/>
                                  <a:pt x="4099" y="906"/>
                                </a:cubicBezTo>
                                <a:cubicBezTo>
                                  <a:pt x="4099" y="2878"/>
                                  <a:pt x="4099" y="2878"/>
                                  <a:pt x="4099" y="2878"/>
                                </a:cubicBezTo>
                                <a:cubicBezTo>
                                  <a:pt x="4099" y="3143"/>
                                  <a:pt x="3869" y="3358"/>
                                  <a:pt x="3585" y="3358"/>
                                </a:cubicBezTo>
                                <a:close/>
                                <a:moveTo>
                                  <a:pt x="2049" y="1816"/>
                                </a:moveTo>
                                <a:cubicBezTo>
                                  <a:pt x="120" y="684"/>
                                  <a:pt x="120" y="684"/>
                                  <a:pt x="120" y="684"/>
                                </a:cubicBezTo>
                                <a:cubicBezTo>
                                  <a:pt x="87" y="653"/>
                                  <a:pt x="43" y="637"/>
                                  <a:pt x="0" y="637"/>
                                </a:cubicBezTo>
                                <a:cubicBezTo>
                                  <a:pt x="0" y="479"/>
                                  <a:pt x="0" y="479"/>
                                  <a:pt x="0" y="479"/>
                                </a:cubicBezTo>
                                <a:cubicBezTo>
                                  <a:pt x="0" y="214"/>
                                  <a:pt x="230" y="0"/>
                                  <a:pt x="514" y="0"/>
                                </a:cubicBezTo>
                                <a:cubicBezTo>
                                  <a:pt x="3585" y="0"/>
                                  <a:pt x="3585" y="0"/>
                                  <a:pt x="3585" y="0"/>
                                </a:cubicBezTo>
                                <a:cubicBezTo>
                                  <a:pt x="3869" y="0"/>
                                  <a:pt x="4099" y="214"/>
                                  <a:pt x="4099" y="479"/>
                                </a:cubicBezTo>
                                <a:cubicBezTo>
                                  <a:pt x="4099" y="640"/>
                                  <a:pt x="4099" y="640"/>
                                  <a:pt x="4099" y="640"/>
                                </a:cubicBezTo>
                                <a:cubicBezTo>
                                  <a:pt x="4057" y="641"/>
                                  <a:pt x="4015" y="656"/>
                                  <a:pt x="3983" y="686"/>
                                </a:cubicBezTo>
                                <a:lnTo>
                                  <a:pt x="2049" y="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pt;margin-top:-38.7pt;height:844.7pt;width:187.1pt;z-index:251694080;mso-width-relative:page;mso-height-relative:page;" coordsize="2376000,10728000" o:gfxdata="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">
                <o:lock v:ext="edit" aspectratio="f"/>
                <v:shape id="_x0000_s1026" o:spid="_x0000_s1026" o:spt="202" type="#_x0000_t202" style="position:absolute;left:0;top:0;height:10728000;width:2376000;" fillcolor="#F2F2F2 [3052]" filled="t" stroked="f" coordsize="21600,21600" o:gfxdata="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SFIw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8569;top:2257360;height:910616;width:2346157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640" w:lineRule="exact"/>
                          <w:jc w:val="center"/>
                          <w:rPr>
                            <w:rFonts w:hint="eastAsia" w:ascii="微软雅黑" w:hAnsi="微软雅黑" w:eastAsia="微软雅黑"/>
                            <w:color w:val="5B9BD5" w:themeColor="accent1"/>
                            <w:spacing w:val="60"/>
                            <w:sz w:val="5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pacing w:val="60"/>
                            <w:sz w:val="5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宋康乐</w:t>
                        </w:r>
                      </w:p>
                      <w:p>
                        <w:pPr>
                          <w:snapToGrid w:val="0"/>
                          <w:spacing w:line="640" w:lineRule="exact"/>
                          <w:jc w:val="center"/>
                          <w:rPr>
                            <w:rFonts w:hint="eastAsia"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前端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开发工程师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4740;top:3457475;height:6795966;width:1871211;" filled="f" stroked="f" coordsize="21600,21600" o:gfxdata="UEsDBAoAAAAAAIdO4kAAAAAAAAAAAAAAAAAEAAAAZHJzL1BLAwQUAAAACACHTuJAd0r51LgAAADc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K1hO+ZeATk9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0r51LgAAADc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ind w:left="525" w:leftChars="25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岁，现居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杭州</w:t>
                        </w:r>
                      </w:p>
                      <w:p>
                        <w:pPr>
                          <w:snapToGrid w:val="0"/>
                          <w:spacing w:before="156" w:beforeLines="50" w:line="360" w:lineRule="exact"/>
                          <w:ind w:left="525" w:leftChars="250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1891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5505</w:t>
                        </w:r>
                      </w:p>
                      <w:p>
                        <w:pPr>
                          <w:snapToGrid w:val="0"/>
                          <w:spacing w:before="156" w:beforeLines="50" w:line="360" w:lineRule="exact"/>
                          <w:ind w:left="525" w:leftChars="250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"mailto:sklhtml@163.com"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sklhtml</w:t>
                        </w:r>
                        <w:r>
                          <w:rPr>
                            <w:rStyle w:val="7"/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Style w:val="7"/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163</w:t>
                        </w:r>
                        <w:r>
                          <w:rPr>
                            <w:rStyle w:val="7"/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snapToGrid w:val="0"/>
                          <w:spacing w:before="156" w:beforeLines="50" w:line="36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2013.09-2017.06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学校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西安外事学院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电气工程及其自动化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学历：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本科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拥有良好的代码习惯，追求结构清晰，命名规范，逻辑性强，代码冗余率低。 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思维敏捷，有较强的学习能力，善于学习新的方法和技术，能够积极主动的分析和解决问题，有适应高压力和快节奏的工作环境的能力。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有对新技术不断探索和研究的精神，责任心强，工作勤奋踏实，富有激情，有良好的沟通能力、团队协作精神。</w:t>
                        </w:r>
                      </w:p>
                    </w:txbxContent>
                  </v:textbox>
                </v:shape>
                <v:shape id="_x0000_s1026" o:spid="_x0000_s1026" o:spt="75" alt="C:\Users\skl\Desktop\图片1.png图片1" type="#_x0000_t75" style="position:absolute;left:371448;top:426732;height:1520234;width:1467380;" filled="f" o:preferrelative="t" stroked="t" coordsize="21600,21600" o:gfxdata="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YQJ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FFFFFF [3212]" joinstyle="round"/>
                  <v:imagedata r:id="rId4" o:title=""/>
                  <o:lock v:ext="edit" aspectratio="t"/>
                </v:shape>
                <v:shape id="Freeform 5" o:spid="_x0000_s1026" o:spt="100" style="position:absolute;left:400050;top:3571875;height:140335;width:125730;" fillcolor="#5B9BD5 [3204]" filled="t" stroked="f" coordsize="402,450" o:gfxdata="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iCvW5AAAA2wAA&#10;AA8AAAAAAAAAAQAgAAAAIgAAAGRycy9kb3ducmV2LnhtbFBLAQIUABQAAAAIAIdO4kAzLwWeOwAA&#10;ADkAAAAQAAAAAAAAAAEAIAAAAAgBAABkcnMvc2hhcGV4bWwueG1sUEsFBgAAAAAGAAYAWwEAALID&#10;AAAAAA==&#10;" path="m107,93c91,93,77,79,77,63c77,31,77,31,77,31c77,14,91,0,107,0c125,0,138,14,138,31c138,63,138,63,138,63c138,79,125,93,107,93xm294,93c277,93,263,79,263,63c263,31,263,31,263,31c263,14,277,0,294,0c310,0,324,14,324,31c324,63,324,63,324,63c324,79,310,93,294,93xm341,388c294,388,294,388,294,388c294,341,294,341,294,341c341,341,341,341,341,341l341,388xm341,310c294,310,294,310,294,310c294,264,294,264,294,264c341,264,341,264,341,264l341,310xm341,233c294,233,294,233,294,233c294,186,294,186,294,186c341,186,341,186,341,186l341,233xm263,388c217,388,217,388,217,388c217,341,217,341,217,341c263,341,263,341,263,341l263,388xm263,310c217,310,217,310,217,310c217,264,217,264,217,264c263,264,263,264,263,264l263,310xm263,233c217,233,217,233,217,233c217,186,217,186,217,186c263,186,263,186,263,186l263,233xm185,388c139,388,139,388,139,388c139,341,139,341,139,341c185,341,185,341,185,341l185,388xm185,310c139,310,139,310,139,310c139,264,139,264,139,264c185,264,185,264,185,264l185,310xm185,233c139,233,139,233,139,233c139,186,139,186,139,186c185,186,185,186,185,186l185,233xm108,388c62,388,62,388,62,388c62,341,62,341,62,341c108,341,108,341,108,341l108,388xm108,310c62,310,62,310,62,310c62,264,62,264,62,264c108,264,108,264,108,264l108,310xm108,233c62,233,62,233,62,233c62,186,62,186,62,186c108,186,108,186,108,186l108,233xm371,155c31,155,31,155,31,155c31,419,31,419,31,419c371,419,371,419,371,419l371,155xm371,450c31,450,31,450,31,450c14,450,0,436,0,419c0,78,0,78,0,78c0,60,14,47,31,47c62,47,62,47,62,47c62,62,62,62,62,62c62,88,82,109,108,109c134,109,155,88,155,62c155,47,155,47,155,47c248,47,248,47,248,47c248,62,248,62,248,62c248,88,268,109,294,109c320,109,341,88,341,62c341,47,341,47,341,47c371,47,371,47,371,47c388,47,402,60,402,78c402,419,402,419,402,419c402,436,388,450,371,450xe">
                  <v:path o:connectlocs="24082,19646;33465,0;43161,19646;91951,29002;82256,9667;101334,9667;91951,29002;91951,120999;106651,106342;106651,96675;91951,82329;106651,96675;91951,72662;106651,58005;82256,120999;67869,106342;82256,120999;67869,96675;82256,82329;82256,72662;67869,58005;82256,72662;43473,120999;57860,106342;57860,96675;43473,82329;57860,96675;43473,72662;57860,58005;33778,120999;19391,106342;33778,120999;19391,96675;33778,82329;33778,72662;19391,58005;33778,72662;9695,48337;116034,130667;116034,140335;0,130667;9695,14657;19391,19335;48477,19335;77564,14657;91951,33992;106651,14657;125730,24324;116034,1403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390525;top:3905250;height:143510;width:143510;" fillcolor="#5B9BD5 [3204]" filled="t" stroked="f" coordsize="4545,4545" o:gfxdata="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sAZr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60151,83358;41111,50141;41963,18345;9314,22165;43100,100409;121344,134195;125164,101577;93368,102398;60151,83358;60151,83358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0" o:spid="_x0000_s1026" o:spt="100" style="position:absolute;left:390525;top:4238625;height:117475;width:143510;" fillcolor="#5B9BD5 [3204]" filled="t" stroked="f" coordsize="4099,3358" o:gfxdata="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6sTH&#10;wAAAANwAAAAPAAAAAAAAAAEAIAAAACIAAABkcnMvZG93bnJldi54bWxQSwECFAAUAAAACACHTuJA&#10;My8FnjsAAAA5AAAAEAAAAAAAAAABACAAAAAPAQAAZHJzL3NoYXBleG1sLnhtbFBLBQYAAAAABgAG&#10;AFsBAAC5A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1912620</wp:posOffset>
                </wp:positionV>
                <wp:extent cx="4892040" cy="326390"/>
                <wp:effectExtent l="0" t="0" r="0" b="889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26368"/>
                          <a:chOff x="0" y="0"/>
                          <a:chExt cx="4892365" cy="326368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352425" y="0"/>
                            <a:ext cx="1151967" cy="326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400175" y="171450"/>
                            <a:ext cx="349219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椭圆 111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87984" cy="288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95250"/>
                            <a:ext cx="162000" cy="162000"/>
                          </a:xfrm>
                          <a:custGeom>
                            <a:avLst/>
                            <a:gdLst>
                              <a:gd name="T0" fmla="*/ 389 w 448"/>
                              <a:gd name="T1" fmla="*/ 448 h 448"/>
                              <a:gd name="T2" fmla="*/ 56 w 448"/>
                              <a:gd name="T3" fmla="*/ 448 h 448"/>
                              <a:gd name="T4" fmla="*/ 0 w 448"/>
                              <a:gd name="T5" fmla="*/ 392 h 448"/>
                              <a:gd name="T6" fmla="*/ 0 w 448"/>
                              <a:gd name="T7" fmla="*/ 59 h 448"/>
                              <a:gd name="T8" fmla="*/ 56 w 448"/>
                              <a:gd name="T9" fmla="*/ 0 h 448"/>
                              <a:gd name="T10" fmla="*/ 392 w 448"/>
                              <a:gd name="T11" fmla="*/ 0 h 448"/>
                              <a:gd name="T12" fmla="*/ 448 w 448"/>
                              <a:gd name="T13" fmla="*/ 56 h 448"/>
                              <a:gd name="T14" fmla="*/ 448 w 448"/>
                              <a:gd name="T15" fmla="*/ 392 h 448"/>
                              <a:gd name="T16" fmla="*/ 389 w 448"/>
                              <a:gd name="T17" fmla="*/ 448 h 448"/>
                              <a:gd name="T18" fmla="*/ 420 w 448"/>
                              <a:gd name="T19" fmla="*/ 56 h 448"/>
                              <a:gd name="T20" fmla="*/ 392 w 448"/>
                              <a:gd name="T21" fmla="*/ 28 h 448"/>
                              <a:gd name="T22" fmla="*/ 56 w 448"/>
                              <a:gd name="T23" fmla="*/ 28 h 448"/>
                              <a:gd name="T24" fmla="*/ 28 w 448"/>
                              <a:gd name="T25" fmla="*/ 59 h 448"/>
                              <a:gd name="T26" fmla="*/ 28 w 448"/>
                              <a:gd name="T27" fmla="*/ 392 h 448"/>
                              <a:gd name="T28" fmla="*/ 56 w 448"/>
                              <a:gd name="T29" fmla="*/ 420 h 448"/>
                              <a:gd name="T30" fmla="*/ 389 w 448"/>
                              <a:gd name="T31" fmla="*/ 420 h 448"/>
                              <a:gd name="T32" fmla="*/ 420 w 448"/>
                              <a:gd name="T33" fmla="*/ 392 h 448"/>
                              <a:gd name="T34" fmla="*/ 420 w 448"/>
                              <a:gd name="T35" fmla="*/ 56 h 448"/>
                              <a:gd name="T36" fmla="*/ 336 w 448"/>
                              <a:gd name="T37" fmla="*/ 308 h 448"/>
                              <a:gd name="T38" fmla="*/ 112 w 448"/>
                              <a:gd name="T39" fmla="*/ 308 h 448"/>
                              <a:gd name="T40" fmla="*/ 98 w 448"/>
                              <a:gd name="T41" fmla="*/ 294 h 448"/>
                              <a:gd name="T42" fmla="*/ 112 w 448"/>
                              <a:gd name="T43" fmla="*/ 280 h 448"/>
                              <a:gd name="T44" fmla="*/ 336 w 448"/>
                              <a:gd name="T45" fmla="*/ 280 h 448"/>
                              <a:gd name="T46" fmla="*/ 350 w 448"/>
                              <a:gd name="T47" fmla="*/ 294 h 448"/>
                              <a:gd name="T48" fmla="*/ 336 w 448"/>
                              <a:gd name="T49" fmla="*/ 308 h 448"/>
                              <a:gd name="T50" fmla="*/ 336 w 448"/>
                              <a:gd name="T51" fmla="*/ 224 h 448"/>
                              <a:gd name="T52" fmla="*/ 112 w 448"/>
                              <a:gd name="T53" fmla="*/ 224 h 448"/>
                              <a:gd name="T54" fmla="*/ 98 w 448"/>
                              <a:gd name="T55" fmla="*/ 210 h 448"/>
                              <a:gd name="T56" fmla="*/ 112 w 448"/>
                              <a:gd name="T57" fmla="*/ 196 h 448"/>
                              <a:gd name="T58" fmla="*/ 336 w 448"/>
                              <a:gd name="T59" fmla="*/ 196 h 448"/>
                              <a:gd name="T60" fmla="*/ 350 w 448"/>
                              <a:gd name="T61" fmla="*/ 210 h 448"/>
                              <a:gd name="T62" fmla="*/ 336 w 448"/>
                              <a:gd name="T63" fmla="*/ 224 h 448"/>
                              <a:gd name="T64" fmla="*/ 336 w 448"/>
                              <a:gd name="T65" fmla="*/ 140 h 448"/>
                              <a:gd name="T66" fmla="*/ 112 w 448"/>
                              <a:gd name="T67" fmla="*/ 140 h 448"/>
                              <a:gd name="T68" fmla="*/ 98 w 448"/>
                              <a:gd name="T69" fmla="*/ 126 h 448"/>
                              <a:gd name="T70" fmla="*/ 112 w 448"/>
                              <a:gd name="T71" fmla="*/ 112 h 448"/>
                              <a:gd name="T72" fmla="*/ 336 w 448"/>
                              <a:gd name="T73" fmla="*/ 112 h 448"/>
                              <a:gd name="T74" fmla="*/ 350 w 448"/>
                              <a:gd name="T75" fmla="*/ 126 h 448"/>
                              <a:gd name="T76" fmla="*/ 336 w 448"/>
                              <a:gd name="T77" fmla="*/ 140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48" h="448">
                                <a:moveTo>
                                  <a:pt x="389" y="448"/>
                                </a:moveTo>
                                <a:cubicBezTo>
                                  <a:pt x="56" y="448"/>
                                  <a:pt x="56" y="448"/>
                                  <a:pt x="56" y="448"/>
                                </a:cubicBezTo>
                                <a:cubicBezTo>
                                  <a:pt x="25" y="448"/>
                                  <a:pt x="0" y="423"/>
                                  <a:pt x="0" y="392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28"/>
                                  <a:pt x="26" y="0"/>
                                  <a:pt x="56" y="0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422" y="0"/>
                                  <a:pt x="448" y="26"/>
                                  <a:pt x="448" y="56"/>
                                </a:cubicBezTo>
                                <a:cubicBezTo>
                                  <a:pt x="448" y="392"/>
                                  <a:pt x="448" y="392"/>
                                  <a:pt x="448" y="392"/>
                                </a:cubicBezTo>
                                <a:cubicBezTo>
                                  <a:pt x="448" y="422"/>
                                  <a:pt x="420" y="448"/>
                                  <a:pt x="389" y="448"/>
                                </a:cubicBezTo>
                                <a:close/>
                                <a:moveTo>
                                  <a:pt x="420" y="56"/>
                                </a:moveTo>
                                <a:cubicBezTo>
                                  <a:pt x="420" y="41"/>
                                  <a:pt x="407" y="28"/>
                                  <a:pt x="392" y="28"/>
                                </a:cubicBezTo>
                                <a:cubicBezTo>
                                  <a:pt x="56" y="28"/>
                                  <a:pt x="56" y="28"/>
                                  <a:pt x="56" y="28"/>
                                </a:cubicBezTo>
                                <a:cubicBezTo>
                                  <a:pt x="41" y="28"/>
                                  <a:pt x="28" y="43"/>
                                  <a:pt x="28" y="59"/>
                                </a:cubicBezTo>
                                <a:cubicBezTo>
                                  <a:pt x="28" y="392"/>
                                  <a:pt x="28" y="392"/>
                                  <a:pt x="28" y="392"/>
                                </a:cubicBezTo>
                                <a:cubicBezTo>
                                  <a:pt x="28" y="407"/>
                                  <a:pt x="41" y="420"/>
                                  <a:pt x="56" y="420"/>
                                </a:cubicBezTo>
                                <a:cubicBezTo>
                                  <a:pt x="389" y="420"/>
                                  <a:pt x="389" y="420"/>
                                  <a:pt x="389" y="420"/>
                                </a:cubicBezTo>
                                <a:cubicBezTo>
                                  <a:pt x="405" y="420"/>
                                  <a:pt x="420" y="407"/>
                                  <a:pt x="420" y="392"/>
                                </a:cubicBezTo>
                                <a:lnTo>
                                  <a:pt x="420" y="56"/>
                                </a:lnTo>
                                <a:close/>
                                <a:moveTo>
                                  <a:pt x="336" y="308"/>
                                </a:moveTo>
                                <a:cubicBezTo>
                                  <a:pt x="112" y="308"/>
                                  <a:pt x="112" y="308"/>
                                  <a:pt x="112" y="308"/>
                                </a:cubicBezTo>
                                <a:cubicBezTo>
                                  <a:pt x="104" y="308"/>
                                  <a:pt x="98" y="302"/>
                                  <a:pt x="98" y="294"/>
                                </a:cubicBezTo>
                                <a:cubicBezTo>
                                  <a:pt x="98" y="286"/>
                                  <a:pt x="104" y="280"/>
                                  <a:pt x="112" y="280"/>
                                </a:cubicBezTo>
                                <a:cubicBezTo>
                                  <a:pt x="336" y="280"/>
                                  <a:pt x="336" y="280"/>
                                  <a:pt x="336" y="280"/>
                                </a:cubicBezTo>
                                <a:cubicBezTo>
                                  <a:pt x="344" y="280"/>
                                  <a:pt x="350" y="286"/>
                                  <a:pt x="350" y="294"/>
                                </a:cubicBezTo>
                                <a:cubicBezTo>
                                  <a:pt x="350" y="302"/>
                                  <a:pt x="344" y="308"/>
                                  <a:pt x="336" y="308"/>
                                </a:cubicBezTo>
                                <a:close/>
                                <a:moveTo>
                                  <a:pt x="336" y="224"/>
                                </a:moveTo>
                                <a:cubicBezTo>
                                  <a:pt x="112" y="224"/>
                                  <a:pt x="112" y="224"/>
                                  <a:pt x="112" y="224"/>
                                </a:cubicBezTo>
                                <a:cubicBezTo>
                                  <a:pt x="104" y="224"/>
                                  <a:pt x="98" y="218"/>
                                  <a:pt x="98" y="210"/>
                                </a:cubicBezTo>
                                <a:cubicBezTo>
                                  <a:pt x="98" y="202"/>
                                  <a:pt x="104" y="196"/>
                                  <a:pt x="112" y="196"/>
                                </a:cubicBezTo>
                                <a:cubicBezTo>
                                  <a:pt x="336" y="196"/>
                                  <a:pt x="336" y="196"/>
                                  <a:pt x="336" y="196"/>
                                </a:cubicBezTo>
                                <a:cubicBezTo>
                                  <a:pt x="344" y="196"/>
                                  <a:pt x="350" y="202"/>
                                  <a:pt x="350" y="210"/>
                                </a:cubicBezTo>
                                <a:cubicBezTo>
                                  <a:pt x="350" y="218"/>
                                  <a:pt x="344" y="224"/>
                                  <a:pt x="336" y="224"/>
                                </a:cubicBezTo>
                                <a:close/>
                                <a:moveTo>
                                  <a:pt x="336" y="140"/>
                                </a:moveTo>
                                <a:cubicBezTo>
                                  <a:pt x="112" y="140"/>
                                  <a:pt x="112" y="140"/>
                                  <a:pt x="112" y="140"/>
                                </a:cubicBezTo>
                                <a:cubicBezTo>
                                  <a:pt x="104" y="140"/>
                                  <a:pt x="98" y="134"/>
                                  <a:pt x="98" y="126"/>
                                </a:cubicBezTo>
                                <a:cubicBezTo>
                                  <a:pt x="98" y="118"/>
                                  <a:pt x="104" y="112"/>
                                  <a:pt x="112" y="112"/>
                                </a:cubicBezTo>
                                <a:cubicBezTo>
                                  <a:pt x="336" y="112"/>
                                  <a:pt x="336" y="112"/>
                                  <a:pt x="336" y="112"/>
                                </a:cubicBezTo>
                                <a:cubicBezTo>
                                  <a:pt x="344" y="112"/>
                                  <a:pt x="350" y="118"/>
                                  <a:pt x="350" y="126"/>
                                </a:cubicBezTo>
                                <a:cubicBezTo>
                                  <a:pt x="350" y="134"/>
                                  <a:pt x="344" y="140"/>
                                  <a:pt x="336" y="1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pt;margin-top:150.6pt;height:25.7pt;width:385.2pt;z-index:251681792;mso-width-relative:page;mso-height-relative:page;" coordsize="4892365,326368" o:gfxdata="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">
                <o:lock v:ext="edit" aspectratio="f"/>
                <v:shape id="_x0000_s1026" o:spid="_x0000_s1026" o:spt="202" type="#_x0000_t202" style="position:absolute;left:352425;top:0;height:326368;width:1151967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经验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3492190;" filled="f" stroked="t" coordsize="21600,21600" o:gfxdata="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rIj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28575;height:288000;width:287984;v-text-anchor:middle;" fillcolor="#5B9BD5 [3204]" filled="t" stroked="f" coordsize="21600,21600" o:gfxdata="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6dr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19" o:spid="_x0000_s1026" o:spt="100" style="position:absolute;left:66675;top:95250;height:162000;width:162000;" fillcolor="#FFFFFF [3212]" filled="t" stroked="f" coordsize="448,448" o:gfxdata="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4aZ68AAAA&#10;2wAAAA8AAAAAAAAAAQAgAAAAIgAAAGRycy9kb3ducmV2LnhtbFBLAQIUABQAAAAIAIdO4kAzLwWe&#10;OwAAADkAAAAQAAAAAAAAAAEAIAAAAAsBAABkcnMvc2hhcGV4bWwueG1sUEsFBgAAAAAGAAYAWwEA&#10;ALUDAAAAAA==&#10;" path="m389,448c56,448,56,448,56,448c25,448,0,423,0,392c0,59,0,59,0,59c0,28,26,0,56,0c392,0,392,0,392,0c422,0,448,26,448,56c448,392,448,392,448,392c448,422,420,448,389,448xm420,56c420,41,407,28,392,28c56,28,56,28,56,28c41,28,28,43,28,59c28,392,28,392,28,392c28,407,41,420,56,420c389,420,389,420,389,420c405,420,420,407,420,392l420,56xm336,308c112,308,112,308,112,308c104,308,98,302,98,294c98,286,104,280,112,280c336,280,336,280,336,280c344,280,350,286,350,294c350,302,344,308,336,308xm336,224c112,224,112,224,112,224c104,224,98,218,98,210c98,202,104,196,112,196c336,196,336,196,336,196c344,196,350,202,350,210c350,218,344,224,336,224xm336,140c112,140,112,140,112,140c104,140,98,134,98,126c98,118,104,112,112,112c336,112,336,112,336,112c344,112,350,118,350,126c350,134,344,140,336,140xe">
                  <v:path o:connectlocs="140665,162000;20250,162000;0,141750;0,21334;20250,0;141750,0;162000,20250;162000,141750;140665,162000;151875,20250;141750,10125;20250,10125;10125,21334;10125,141750;20250,151875;140665,151875;151875,141750;151875,20250;121500,111375;40500,111375;35437,106312;40500,101250;121500,101250;126562,106312;121500,111375;121500,81000;40500,81000;35437,75937;40500,70875;121500,70875;126562,75937;121500,81000;121500,50625;40500,50625;35437,45562;40500,40500;121500,40500;126562,45562;121500,5062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4619625</wp:posOffset>
                </wp:positionV>
                <wp:extent cx="2012315" cy="326390"/>
                <wp:effectExtent l="0" t="0" r="2667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175" cy="326390"/>
                          <a:chOff x="0" y="0"/>
                          <a:chExt cx="2012175" cy="32639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400175" y="171450"/>
                            <a:ext cx="61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100"/>
                            <a:ext cx="287655" cy="277495"/>
                          </a:xfrm>
                          <a:custGeom>
                            <a:avLst/>
                            <a:gdLst>
                              <a:gd name="T0" fmla="*/ 244 w 483"/>
                              <a:gd name="T1" fmla="*/ 0 h 466"/>
                              <a:gd name="T2" fmla="*/ 32 w 483"/>
                              <a:gd name="T3" fmla="*/ 148 h 466"/>
                              <a:gd name="T4" fmla="*/ 102 w 483"/>
                              <a:gd name="T5" fmla="*/ 399 h 466"/>
                              <a:gd name="T6" fmla="*/ 360 w 483"/>
                              <a:gd name="T7" fmla="*/ 418 h 466"/>
                              <a:gd name="T8" fmla="*/ 465 w 483"/>
                              <a:gd name="T9" fmla="*/ 182 h 466"/>
                              <a:gd name="T10" fmla="*/ 244 w 483"/>
                              <a:gd name="T11" fmla="*/ 0 h 466"/>
                              <a:gd name="T12" fmla="*/ 364 w 483"/>
                              <a:gd name="T13" fmla="*/ 269 h 466"/>
                              <a:gd name="T14" fmla="*/ 330 w 483"/>
                              <a:gd name="T15" fmla="*/ 297 h 466"/>
                              <a:gd name="T16" fmla="*/ 285 w 483"/>
                              <a:gd name="T17" fmla="*/ 311 h 466"/>
                              <a:gd name="T18" fmla="*/ 193 w 483"/>
                              <a:gd name="T19" fmla="*/ 307 h 466"/>
                              <a:gd name="T20" fmla="*/ 152 w 483"/>
                              <a:gd name="T21" fmla="*/ 291 h 466"/>
                              <a:gd name="T22" fmla="*/ 140 w 483"/>
                              <a:gd name="T23" fmla="*/ 277 h 466"/>
                              <a:gd name="T24" fmla="*/ 146 w 483"/>
                              <a:gd name="T25" fmla="*/ 257 h 466"/>
                              <a:gd name="T26" fmla="*/ 137 w 483"/>
                              <a:gd name="T27" fmla="*/ 231 h 466"/>
                              <a:gd name="T28" fmla="*/ 137 w 483"/>
                              <a:gd name="T29" fmla="*/ 209 h 466"/>
                              <a:gd name="T30" fmla="*/ 194 w 483"/>
                              <a:gd name="T31" fmla="*/ 230 h 466"/>
                              <a:gd name="T32" fmla="*/ 229 w 483"/>
                              <a:gd name="T33" fmla="*/ 242 h 466"/>
                              <a:gd name="T34" fmla="*/ 250 w 483"/>
                              <a:gd name="T35" fmla="*/ 249 h 466"/>
                              <a:gd name="T36" fmla="*/ 272 w 483"/>
                              <a:gd name="T37" fmla="*/ 242 h 466"/>
                              <a:gd name="T38" fmla="*/ 307 w 483"/>
                              <a:gd name="T39" fmla="*/ 229 h 466"/>
                              <a:gd name="T40" fmla="*/ 364 w 483"/>
                              <a:gd name="T41" fmla="*/ 208 h 466"/>
                              <a:gd name="T42" fmla="*/ 364 w 483"/>
                              <a:gd name="T43" fmla="*/ 269 h 466"/>
                              <a:gd name="T44" fmla="*/ 421 w 483"/>
                              <a:gd name="T45" fmla="*/ 164 h 466"/>
                              <a:gd name="T46" fmla="*/ 311 w 483"/>
                              <a:gd name="T47" fmla="*/ 204 h 466"/>
                              <a:gd name="T48" fmla="*/ 261 w 483"/>
                              <a:gd name="T49" fmla="*/ 223 h 466"/>
                              <a:gd name="T50" fmla="*/ 240 w 483"/>
                              <a:gd name="T51" fmla="*/ 223 h 466"/>
                              <a:gd name="T52" fmla="*/ 218 w 483"/>
                              <a:gd name="T53" fmla="*/ 216 h 466"/>
                              <a:gd name="T54" fmla="*/ 155 w 483"/>
                              <a:gd name="T55" fmla="*/ 193 h 466"/>
                              <a:gd name="T56" fmla="*/ 244 w 483"/>
                              <a:gd name="T57" fmla="*/ 155 h 466"/>
                              <a:gd name="T58" fmla="*/ 255 w 483"/>
                              <a:gd name="T59" fmla="*/ 147 h 466"/>
                              <a:gd name="T60" fmla="*/ 242 w 483"/>
                              <a:gd name="T61" fmla="*/ 136 h 466"/>
                              <a:gd name="T62" fmla="*/ 200 w 483"/>
                              <a:gd name="T63" fmla="*/ 155 h 466"/>
                              <a:gd name="T64" fmla="*/ 145 w 483"/>
                              <a:gd name="T65" fmla="*/ 178 h 466"/>
                              <a:gd name="T66" fmla="*/ 114 w 483"/>
                              <a:gd name="T67" fmla="*/ 212 h 466"/>
                              <a:gd name="T68" fmla="*/ 111 w 483"/>
                              <a:gd name="T69" fmla="*/ 233 h 466"/>
                              <a:gd name="T70" fmla="*/ 119 w 483"/>
                              <a:gd name="T71" fmla="*/ 254 h 466"/>
                              <a:gd name="T72" fmla="*/ 112 w 483"/>
                              <a:gd name="T73" fmla="*/ 269 h 466"/>
                              <a:gd name="T74" fmla="*/ 113 w 483"/>
                              <a:gd name="T75" fmla="*/ 295 h 466"/>
                              <a:gd name="T76" fmla="*/ 80 w 483"/>
                              <a:gd name="T77" fmla="*/ 361 h 466"/>
                              <a:gd name="T78" fmla="*/ 70 w 483"/>
                              <a:gd name="T79" fmla="*/ 356 h 466"/>
                              <a:gd name="T80" fmla="*/ 63 w 483"/>
                              <a:gd name="T81" fmla="*/ 351 h 466"/>
                              <a:gd name="T82" fmla="*/ 63 w 483"/>
                              <a:gd name="T83" fmla="*/ 343 h 466"/>
                              <a:gd name="T84" fmla="*/ 79 w 483"/>
                              <a:gd name="T85" fmla="*/ 318 h 466"/>
                              <a:gd name="T86" fmla="*/ 89 w 483"/>
                              <a:gd name="T87" fmla="*/ 293 h 466"/>
                              <a:gd name="T88" fmla="*/ 93 w 483"/>
                              <a:gd name="T89" fmla="*/ 271 h 466"/>
                              <a:gd name="T90" fmla="*/ 85 w 483"/>
                              <a:gd name="T91" fmla="*/ 262 h 466"/>
                              <a:gd name="T92" fmla="*/ 84 w 483"/>
                              <a:gd name="T93" fmla="*/ 250 h 466"/>
                              <a:gd name="T94" fmla="*/ 89 w 483"/>
                              <a:gd name="T95" fmla="*/ 240 h 466"/>
                              <a:gd name="T96" fmla="*/ 95 w 483"/>
                              <a:gd name="T97" fmla="*/ 227 h 466"/>
                              <a:gd name="T98" fmla="*/ 114 w 483"/>
                              <a:gd name="T99" fmla="*/ 177 h 466"/>
                              <a:gd name="T100" fmla="*/ 75 w 483"/>
                              <a:gd name="T101" fmla="*/ 163 h 466"/>
                              <a:gd name="T102" fmla="*/ 86 w 483"/>
                              <a:gd name="T103" fmla="*/ 145 h 466"/>
                              <a:gd name="T104" fmla="*/ 191 w 483"/>
                              <a:gd name="T105" fmla="*/ 107 h 466"/>
                              <a:gd name="T106" fmla="*/ 232 w 483"/>
                              <a:gd name="T107" fmla="*/ 92 h 466"/>
                              <a:gd name="T108" fmla="*/ 259 w 483"/>
                              <a:gd name="T109" fmla="*/ 90 h 466"/>
                              <a:gd name="T110" fmla="*/ 347 w 483"/>
                              <a:gd name="T111" fmla="*/ 122 h 466"/>
                              <a:gd name="T112" fmla="*/ 404 w 483"/>
                              <a:gd name="T113" fmla="*/ 144 h 466"/>
                              <a:gd name="T114" fmla="*/ 421 w 483"/>
                              <a:gd name="T115" fmla="*/ 164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83" h="466">
                                <a:moveTo>
                                  <a:pt x="244" y="0"/>
                                </a:moveTo>
                                <a:cubicBezTo>
                                  <a:pt x="150" y="0"/>
                                  <a:pt x="64" y="60"/>
                                  <a:pt x="32" y="148"/>
                                </a:cubicBezTo>
                                <a:cubicBezTo>
                                  <a:pt x="0" y="237"/>
                                  <a:pt x="28" y="339"/>
                                  <a:pt x="102" y="399"/>
                                </a:cubicBezTo>
                                <a:cubicBezTo>
                                  <a:pt x="174" y="459"/>
                                  <a:pt x="280" y="466"/>
                                  <a:pt x="360" y="418"/>
                                </a:cubicBezTo>
                                <a:cubicBezTo>
                                  <a:pt x="440" y="369"/>
                                  <a:pt x="483" y="274"/>
                                  <a:pt x="465" y="182"/>
                                </a:cubicBezTo>
                                <a:cubicBezTo>
                                  <a:pt x="444" y="77"/>
                                  <a:pt x="350" y="0"/>
                                  <a:pt x="244" y="0"/>
                                </a:cubicBezTo>
                                <a:close/>
                                <a:moveTo>
                                  <a:pt x="364" y="269"/>
                                </a:moveTo>
                                <a:cubicBezTo>
                                  <a:pt x="364" y="285"/>
                                  <a:pt x="341" y="292"/>
                                  <a:pt x="330" y="297"/>
                                </a:cubicBezTo>
                                <a:cubicBezTo>
                                  <a:pt x="315" y="303"/>
                                  <a:pt x="300" y="308"/>
                                  <a:pt x="285" y="311"/>
                                </a:cubicBezTo>
                                <a:cubicBezTo>
                                  <a:pt x="254" y="316"/>
                                  <a:pt x="223" y="315"/>
                                  <a:pt x="193" y="307"/>
                                </a:cubicBezTo>
                                <a:cubicBezTo>
                                  <a:pt x="179" y="304"/>
                                  <a:pt x="165" y="299"/>
                                  <a:pt x="152" y="291"/>
                                </a:cubicBezTo>
                                <a:cubicBezTo>
                                  <a:pt x="145" y="288"/>
                                  <a:pt x="139" y="284"/>
                                  <a:pt x="140" y="277"/>
                                </a:cubicBezTo>
                                <a:cubicBezTo>
                                  <a:pt x="141" y="270"/>
                                  <a:pt x="146" y="265"/>
                                  <a:pt x="146" y="257"/>
                                </a:cubicBezTo>
                                <a:cubicBezTo>
                                  <a:pt x="145" y="247"/>
                                  <a:pt x="138" y="241"/>
                                  <a:pt x="137" y="231"/>
                                </a:cubicBezTo>
                                <a:cubicBezTo>
                                  <a:pt x="137" y="224"/>
                                  <a:pt x="137" y="217"/>
                                  <a:pt x="137" y="209"/>
                                </a:cubicBezTo>
                                <a:cubicBezTo>
                                  <a:pt x="156" y="216"/>
                                  <a:pt x="175" y="223"/>
                                  <a:pt x="194" y="230"/>
                                </a:cubicBezTo>
                                <a:cubicBezTo>
                                  <a:pt x="206" y="234"/>
                                  <a:pt x="217" y="238"/>
                                  <a:pt x="229" y="242"/>
                                </a:cubicBezTo>
                                <a:cubicBezTo>
                                  <a:pt x="235" y="245"/>
                                  <a:pt x="244" y="250"/>
                                  <a:pt x="250" y="249"/>
                                </a:cubicBezTo>
                                <a:cubicBezTo>
                                  <a:pt x="257" y="249"/>
                                  <a:pt x="266" y="244"/>
                                  <a:pt x="272" y="242"/>
                                </a:cubicBezTo>
                                <a:cubicBezTo>
                                  <a:pt x="283" y="237"/>
                                  <a:pt x="295" y="233"/>
                                  <a:pt x="307" y="229"/>
                                </a:cubicBezTo>
                                <a:cubicBezTo>
                                  <a:pt x="326" y="222"/>
                                  <a:pt x="345" y="215"/>
                                  <a:pt x="364" y="208"/>
                                </a:cubicBezTo>
                                <a:cubicBezTo>
                                  <a:pt x="364" y="228"/>
                                  <a:pt x="364" y="249"/>
                                  <a:pt x="364" y="269"/>
                                </a:cubicBezTo>
                                <a:close/>
                                <a:moveTo>
                                  <a:pt x="421" y="164"/>
                                </a:moveTo>
                                <a:cubicBezTo>
                                  <a:pt x="384" y="177"/>
                                  <a:pt x="348" y="191"/>
                                  <a:pt x="311" y="204"/>
                                </a:cubicBezTo>
                                <a:cubicBezTo>
                                  <a:pt x="294" y="210"/>
                                  <a:pt x="278" y="216"/>
                                  <a:pt x="261" y="223"/>
                                </a:cubicBezTo>
                                <a:cubicBezTo>
                                  <a:pt x="253" y="226"/>
                                  <a:pt x="249" y="226"/>
                                  <a:pt x="240" y="223"/>
                                </a:cubicBezTo>
                                <a:cubicBezTo>
                                  <a:pt x="233" y="221"/>
                                  <a:pt x="226" y="218"/>
                                  <a:pt x="218" y="216"/>
                                </a:cubicBezTo>
                                <a:cubicBezTo>
                                  <a:pt x="197" y="208"/>
                                  <a:pt x="176" y="200"/>
                                  <a:pt x="155" y="193"/>
                                </a:cubicBezTo>
                                <a:cubicBezTo>
                                  <a:pt x="185" y="180"/>
                                  <a:pt x="214" y="168"/>
                                  <a:pt x="244" y="155"/>
                                </a:cubicBezTo>
                                <a:cubicBezTo>
                                  <a:pt x="248" y="153"/>
                                  <a:pt x="253" y="152"/>
                                  <a:pt x="255" y="147"/>
                                </a:cubicBezTo>
                                <a:cubicBezTo>
                                  <a:pt x="259" y="138"/>
                                  <a:pt x="249" y="134"/>
                                  <a:pt x="242" y="136"/>
                                </a:cubicBezTo>
                                <a:cubicBezTo>
                                  <a:pt x="228" y="140"/>
                                  <a:pt x="213" y="149"/>
                                  <a:pt x="200" y="155"/>
                                </a:cubicBezTo>
                                <a:cubicBezTo>
                                  <a:pt x="181" y="163"/>
                                  <a:pt x="163" y="170"/>
                                  <a:pt x="145" y="178"/>
                                </a:cubicBezTo>
                                <a:cubicBezTo>
                                  <a:pt x="129" y="185"/>
                                  <a:pt x="119" y="193"/>
                                  <a:pt x="114" y="212"/>
                                </a:cubicBezTo>
                                <a:cubicBezTo>
                                  <a:pt x="113" y="218"/>
                                  <a:pt x="110" y="226"/>
                                  <a:pt x="111" y="233"/>
                                </a:cubicBezTo>
                                <a:cubicBezTo>
                                  <a:pt x="112" y="241"/>
                                  <a:pt x="120" y="245"/>
                                  <a:pt x="119" y="254"/>
                                </a:cubicBezTo>
                                <a:cubicBezTo>
                                  <a:pt x="119" y="261"/>
                                  <a:pt x="113" y="264"/>
                                  <a:pt x="112" y="269"/>
                                </a:cubicBezTo>
                                <a:cubicBezTo>
                                  <a:pt x="110" y="276"/>
                                  <a:pt x="113" y="288"/>
                                  <a:pt x="113" y="295"/>
                                </a:cubicBezTo>
                                <a:cubicBezTo>
                                  <a:pt x="114" y="314"/>
                                  <a:pt x="111" y="371"/>
                                  <a:pt x="80" y="361"/>
                                </a:cubicBezTo>
                                <a:cubicBezTo>
                                  <a:pt x="76" y="360"/>
                                  <a:pt x="73" y="358"/>
                                  <a:pt x="70" y="356"/>
                                </a:cubicBezTo>
                                <a:cubicBezTo>
                                  <a:pt x="68" y="354"/>
                                  <a:pt x="66" y="352"/>
                                  <a:pt x="63" y="351"/>
                                </a:cubicBezTo>
                                <a:cubicBezTo>
                                  <a:pt x="58" y="349"/>
                                  <a:pt x="58" y="346"/>
                                  <a:pt x="63" y="343"/>
                                </a:cubicBezTo>
                                <a:cubicBezTo>
                                  <a:pt x="67" y="334"/>
                                  <a:pt x="74" y="326"/>
                                  <a:pt x="79" y="318"/>
                                </a:cubicBezTo>
                                <a:cubicBezTo>
                                  <a:pt x="83" y="310"/>
                                  <a:pt x="86" y="302"/>
                                  <a:pt x="89" y="293"/>
                                </a:cubicBezTo>
                                <a:cubicBezTo>
                                  <a:pt x="90" y="288"/>
                                  <a:pt x="95" y="275"/>
                                  <a:pt x="93" y="271"/>
                                </a:cubicBezTo>
                                <a:cubicBezTo>
                                  <a:pt x="92" y="268"/>
                                  <a:pt x="87" y="265"/>
                                  <a:pt x="85" y="262"/>
                                </a:cubicBezTo>
                                <a:cubicBezTo>
                                  <a:pt x="84" y="258"/>
                                  <a:pt x="83" y="254"/>
                                  <a:pt x="84" y="250"/>
                                </a:cubicBezTo>
                                <a:cubicBezTo>
                                  <a:pt x="85" y="246"/>
                                  <a:pt x="86" y="242"/>
                                  <a:pt x="89" y="240"/>
                                </a:cubicBezTo>
                                <a:cubicBezTo>
                                  <a:pt x="94" y="234"/>
                                  <a:pt x="95" y="236"/>
                                  <a:pt x="95" y="227"/>
                                </a:cubicBezTo>
                                <a:cubicBezTo>
                                  <a:pt x="96" y="209"/>
                                  <a:pt x="100" y="191"/>
                                  <a:pt x="114" y="177"/>
                                </a:cubicBezTo>
                                <a:cubicBezTo>
                                  <a:pt x="101" y="173"/>
                                  <a:pt x="87" y="169"/>
                                  <a:pt x="75" y="163"/>
                                </a:cubicBezTo>
                                <a:cubicBezTo>
                                  <a:pt x="56" y="155"/>
                                  <a:pt x="77" y="148"/>
                                  <a:pt x="86" y="145"/>
                                </a:cubicBezTo>
                                <a:cubicBezTo>
                                  <a:pt x="121" y="132"/>
                                  <a:pt x="156" y="120"/>
                                  <a:pt x="191" y="107"/>
                                </a:cubicBezTo>
                                <a:cubicBezTo>
                                  <a:pt x="205" y="102"/>
                                  <a:pt x="219" y="97"/>
                                  <a:pt x="232" y="92"/>
                                </a:cubicBezTo>
                                <a:cubicBezTo>
                                  <a:pt x="242" y="88"/>
                                  <a:pt x="248" y="86"/>
                                  <a:pt x="259" y="90"/>
                                </a:cubicBezTo>
                                <a:cubicBezTo>
                                  <a:pt x="288" y="101"/>
                                  <a:pt x="317" y="112"/>
                                  <a:pt x="347" y="122"/>
                                </a:cubicBezTo>
                                <a:cubicBezTo>
                                  <a:pt x="366" y="130"/>
                                  <a:pt x="385" y="137"/>
                                  <a:pt x="404" y="144"/>
                                </a:cubicBezTo>
                                <a:cubicBezTo>
                                  <a:pt x="412" y="146"/>
                                  <a:pt x="442" y="156"/>
                                  <a:pt x="421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25pt;margin-top:363.75pt;height:25.7pt;width:158.45pt;z-index:251708416;mso-width-relative:page;mso-height-relative:page;" coordsize="2012175,326390" o:gfxdata="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">
                <o:lock v:ext="edit" aspectratio="f"/>
                <v:shape id="_x0000_s1026" o:spid="_x0000_s1026" o:spt="202" type="#_x0000_t202" style="position:absolute;left:352425;top:0;height:326390;width:1151917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612000;" filled="f" stroked="t" coordsize="21600,21600" o:gfxdata="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2ytj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51" o:spid="_x0000_s1026" o:spt="100" style="position:absolute;left:0;top:38100;height:277495;width:287655;" fillcolor="#5B9BD5 [3204]" filled="t" stroked="f" coordsize="483,466" o:gfxdata="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todGvQAA&#10;ANsAAAAPAAAAAAAAAAEAIAAAACIAAABkcnMvZG93bnJldi54bWxQSwECFAAUAAAACACHTuJAMy8F&#10;njsAAAA5AAAAEAAAAAAAAAABACAAAAAMAQAAZHJzL3NoYXBleG1sLnhtbFBLBQYAAAAABgAGAFsB&#10;AAC2AwAAAAA=&#10;" path="m244,0c150,0,64,60,32,148c0,237,28,339,102,399c174,459,280,466,360,418c440,369,483,274,465,182c444,77,350,0,244,0xm364,269c364,285,341,292,330,297c315,303,300,308,285,311c254,316,223,315,193,307c179,304,165,299,152,291c145,288,139,284,140,277c141,270,146,265,146,257c145,247,138,241,137,231c137,224,137,217,137,209c156,216,175,223,194,230c206,234,217,238,229,242c235,245,244,250,250,249c257,249,266,244,272,242c283,237,295,233,307,229c326,222,345,215,364,208c364,228,364,249,364,269xm421,164c384,177,348,191,311,204c294,210,278,216,261,223c253,226,249,226,240,223c233,221,226,218,218,216c197,208,176,200,155,193c185,180,214,168,244,155c248,153,253,152,255,147c259,138,249,134,242,136c228,140,213,149,200,155c181,163,163,170,145,178c129,185,119,193,114,212c113,218,110,226,111,233c112,241,120,245,119,254c119,261,113,264,112,269c110,276,113,288,113,295c114,314,111,371,80,361c76,360,73,358,70,356c68,354,66,352,63,351c58,349,58,346,63,343c67,334,74,326,79,318c83,310,86,302,89,293c90,288,95,275,93,271c92,268,87,265,85,262c84,258,83,254,84,250c85,246,86,242,89,240c94,234,95,236,95,227c96,209,100,191,114,177c101,173,87,169,75,163c56,155,77,148,86,145c121,132,156,120,191,107c205,102,219,97,232,92c242,88,248,86,259,90c288,101,317,112,347,122c366,130,385,137,404,144c412,146,442,156,421,164xe">
                  <v:path o:connectlocs="145316,0;19057,88131;60747,237597;214401,248911;276934,108377;145316,0;216783,160184;196534,176858;169734,185195;114942,182813;90524,173285;83378,164948;86951,153039;81591,137556;81591,124455;115538,136961;136383,144106;148889,148275;161992,144106;182836,136365;216783,123860;216783,160184;250730,97659;185218,121478;155440,132792;142934,132792;129831,128624;92311,114928;145316,92299;151867,87535;144125,80985;119111,92299;86356,105995;67893,126242;66107,138747;70871,151252;66702,160184;67298,175667;47644,214969;41689,211991;37520,209014;37520,204250;47049,189363;53004,174476;55386,161375;50622,156016;50026,148870;53004,142915;56578,135174;67893,105400;44666,97063;51218,86345;113751,63716;138169,54784;154249,53593;206658,72648;240605,85749;250730,9765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6448425</wp:posOffset>
                </wp:positionV>
                <wp:extent cx="2012315" cy="326390"/>
                <wp:effectExtent l="0" t="0" r="2667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175" cy="326390"/>
                          <a:chOff x="0" y="0"/>
                          <a:chExt cx="2012175" cy="326390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400175" y="171450"/>
                            <a:ext cx="61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椭圆 111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76200"/>
                            <a:ext cx="180000" cy="178744"/>
                          </a:xfrm>
                          <a:custGeom>
                            <a:avLst/>
                            <a:gdLst>
                              <a:gd name="T0" fmla="*/ 374 w 427"/>
                              <a:gd name="T1" fmla="*/ 184 h 424"/>
                              <a:gd name="T2" fmla="*/ 363 w 427"/>
                              <a:gd name="T3" fmla="*/ 196 h 424"/>
                              <a:gd name="T4" fmla="*/ 363 w 427"/>
                              <a:gd name="T5" fmla="*/ 369 h 424"/>
                              <a:gd name="T6" fmla="*/ 331 w 427"/>
                              <a:gd name="T7" fmla="*/ 401 h 424"/>
                              <a:gd name="T8" fmla="*/ 61 w 427"/>
                              <a:gd name="T9" fmla="*/ 401 h 424"/>
                              <a:gd name="T10" fmla="*/ 36 w 427"/>
                              <a:gd name="T11" fmla="*/ 391 h 424"/>
                              <a:gd name="T12" fmla="*/ 23 w 427"/>
                              <a:gd name="T13" fmla="*/ 368 h 424"/>
                              <a:gd name="T14" fmla="*/ 23 w 427"/>
                              <a:gd name="T15" fmla="*/ 97 h 424"/>
                              <a:gd name="T16" fmla="*/ 36 w 427"/>
                              <a:gd name="T17" fmla="*/ 72 h 424"/>
                              <a:gd name="T18" fmla="*/ 62 w 427"/>
                              <a:gd name="T19" fmla="*/ 61 h 424"/>
                              <a:gd name="T20" fmla="*/ 207 w 427"/>
                              <a:gd name="T21" fmla="*/ 61 h 424"/>
                              <a:gd name="T22" fmla="*/ 219 w 427"/>
                              <a:gd name="T23" fmla="*/ 49 h 424"/>
                              <a:gd name="T24" fmla="*/ 207 w 427"/>
                              <a:gd name="T25" fmla="*/ 38 h 424"/>
                              <a:gd name="T26" fmla="*/ 62 w 427"/>
                              <a:gd name="T27" fmla="*/ 38 h 424"/>
                              <a:gd name="T28" fmla="*/ 0 w 427"/>
                              <a:gd name="T29" fmla="*/ 97 h 424"/>
                              <a:gd name="T30" fmla="*/ 0 w 427"/>
                              <a:gd name="T31" fmla="*/ 368 h 424"/>
                              <a:gd name="T32" fmla="*/ 18 w 427"/>
                              <a:gd name="T33" fmla="*/ 409 h 424"/>
                              <a:gd name="T34" fmla="*/ 62 w 427"/>
                              <a:gd name="T35" fmla="*/ 424 h 424"/>
                              <a:gd name="T36" fmla="*/ 332 w 427"/>
                              <a:gd name="T37" fmla="*/ 424 h 424"/>
                              <a:gd name="T38" fmla="*/ 372 w 427"/>
                              <a:gd name="T39" fmla="*/ 409 h 424"/>
                              <a:gd name="T40" fmla="*/ 386 w 427"/>
                              <a:gd name="T41" fmla="*/ 368 h 424"/>
                              <a:gd name="T42" fmla="*/ 386 w 427"/>
                              <a:gd name="T43" fmla="*/ 196 h 424"/>
                              <a:gd name="T44" fmla="*/ 374 w 427"/>
                              <a:gd name="T45" fmla="*/ 184 h 424"/>
                              <a:gd name="T46" fmla="*/ 413 w 427"/>
                              <a:gd name="T47" fmla="*/ 55 h 424"/>
                              <a:gd name="T48" fmla="*/ 369 w 427"/>
                              <a:gd name="T49" fmla="*/ 11 h 424"/>
                              <a:gd name="T50" fmla="*/ 342 w 427"/>
                              <a:gd name="T51" fmla="*/ 0 h 424"/>
                              <a:gd name="T52" fmla="*/ 315 w 427"/>
                              <a:gd name="T53" fmla="*/ 10 h 424"/>
                              <a:gd name="T54" fmla="*/ 279 w 427"/>
                              <a:gd name="T55" fmla="*/ 53 h 424"/>
                              <a:gd name="T56" fmla="*/ 88 w 427"/>
                              <a:gd name="T57" fmla="*/ 236 h 424"/>
                              <a:gd name="T58" fmla="*/ 87 w 427"/>
                              <a:gd name="T59" fmla="*/ 237 h 424"/>
                              <a:gd name="T60" fmla="*/ 75 w 427"/>
                              <a:gd name="T61" fmla="*/ 346 h 424"/>
                              <a:gd name="T62" fmla="*/ 80 w 427"/>
                              <a:gd name="T63" fmla="*/ 351 h 424"/>
                              <a:gd name="T64" fmla="*/ 187 w 427"/>
                              <a:gd name="T65" fmla="*/ 337 h 424"/>
                              <a:gd name="T66" fmla="*/ 370 w 427"/>
                              <a:gd name="T67" fmla="*/ 144 h 424"/>
                              <a:gd name="T68" fmla="*/ 413 w 427"/>
                              <a:gd name="T69" fmla="*/ 110 h 424"/>
                              <a:gd name="T70" fmla="*/ 413 w 427"/>
                              <a:gd name="T71" fmla="*/ 55 h 424"/>
                              <a:gd name="T72" fmla="*/ 119 w 427"/>
                              <a:gd name="T73" fmla="*/ 245 h 424"/>
                              <a:gd name="T74" fmla="*/ 292 w 427"/>
                              <a:gd name="T75" fmla="*/ 73 h 424"/>
                              <a:gd name="T76" fmla="*/ 350 w 427"/>
                              <a:gd name="T77" fmla="*/ 132 h 424"/>
                              <a:gd name="T78" fmla="*/ 178 w 427"/>
                              <a:gd name="T79" fmla="*/ 305 h 424"/>
                              <a:gd name="T80" fmla="*/ 119 w 427"/>
                              <a:gd name="T81" fmla="*/ 245 h 424"/>
                              <a:gd name="T82" fmla="*/ 104 w 427"/>
                              <a:gd name="T83" fmla="*/ 322 h 424"/>
                              <a:gd name="T84" fmla="*/ 107 w 427"/>
                              <a:gd name="T85" fmla="*/ 268 h 424"/>
                              <a:gd name="T86" fmla="*/ 157 w 427"/>
                              <a:gd name="T87" fmla="*/ 318 h 424"/>
                              <a:gd name="T88" fmla="*/ 104 w 427"/>
                              <a:gd name="T89" fmla="*/ 322 h 424"/>
                              <a:gd name="T90" fmla="*/ 400 w 427"/>
                              <a:gd name="T91" fmla="*/ 81 h 424"/>
                              <a:gd name="T92" fmla="*/ 396 w 427"/>
                              <a:gd name="T93" fmla="*/ 91 h 424"/>
                              <a:gd name="T94" fmla="*/ 370 w 427"/>
                              <a:gd name="T95" fmla="*/ 117 h 424"/>
                              <a:gd name="T96" fmla="*/ 306 w 427"/>
                              <a:gd name="T97" fmla="*/ 54 h 424"/>
                              <a:gd name="T98" fmla="*/ 332 w 427"/>
                              <a:gd name="T99" fmla="*/ 28 h 424"/>
                              <a:gd name="T100" fmla="*/ 352 w 427"/>
                              <a:gd name="T101" fmla="*/ 28 h 424"/>
                              <a:gd name="T102" fmla="*/ 396 w 427"/>
                              <a:gd name="T103" fmla="*/ 72 h 424"/>
                              <a:gd name="T104" fmla="*/ 400 w 427"/>
                              <a:gd name="T105" fmla="*/ 81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27" h="424">
                                <a:moveTo>
                                  <a:pt x="374" y="184"/>
                                </a:moveTo>
                                <a:cubicBezTo>
                                  <a:pt x="368" y="184"/>
                                  <a:pt x="363" y="189"/>
                                  <a:pt x="363" y="196"/>
                                </a:cubicBezTo>
                                <a:cubicBezTo>
                                  <a:pt x="363" y="369"/>
                                  <a:pt x="363" y="369"/>
                                  <a:pt x="363" y="369"/>
                                </a:cubicBezTo>
                                <a:cubicBezTo>
                                  <a:pt x="363" y="386"/>
                                  <a:pt x="349" y="401"/>
                                  <a:pt x="331" y="401"/>
                                </a:cubicBezTo>
                                <a:cubicBezTo>
                                  <a:pt x="61" y="401"/>
                                  <a:pt x="61" y="401"/>
                                  <a:pt x="61" y="401"/>
                                </a:cubicBezTo>
                                <a:cubicBezTo>
                                  <a:pt x="53" y="401"/>
                                  <a:pt x="43" y="397"/>
                                  <a:pt x="36" y="391"/>
                                </a:cubicBezTo>
                                <a:cubicBezTo>
                                  <a:pt x="28" y="385"/>
                                  <a:pt x="23" y="377"/>
                                  <a:pt x="23" y="368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89"/>
                                  <a:pt x="28" y="80"/>
                                  <a:pt x="36" y="72"/>
                                </a:cubicBezTo>
                                <a:cubicBezTo>
                                  <a:pt x="44" y="65"/>
                                  <a:pt x="53" y="61"/>
                                  <a:pt x="62" y="61"/>
                                </a:cubicBezTo>
                                <a:cubicBezTo>
                                  <a:pt x="207" y="61"/>
                                  <a:pt x="207" y="61"/>
                                  <a:pt x="207" y="61"/>
                                </a:cubicBezTo>
                                <a:cubicBezTo>
                                  <a:pt x="214" y="61"/>
                                  <a:pt x="219" y="56"/>
                                  <a:pt x="219" y="49"/>
                                </a:cubicBezTo>
                                <a:cubicBezTo>
                                  <a:pt x="219" y="42"/>
                                  <a:pt x="214" y="38"/>
                                  <a:pt x="207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27" y="38"/>
                                  <a:pt x="0" y="64"/>
                                  <a:pt x="0" y="97"/>
                                </a:cubicBezTo>
                                <a:cubicBezTo>
                                  <a:pt x="0" y="368"/>
                                  <a:pt x="0" y="368"/>
                                  <a:pt x="0" y="368"/>
                                </a:cubicBezTo>
                                <a:cubicBezTo>
                                  <a:pt x="0" y="384"/>
                                  <a:pt x="7" y="399"/>
                                  <a:pt x="18" y="409"/>
                                </a:cubicBezTo>
                                <a:cubicBezTo>
                                  <a:pt x="29" y="419"/>
                                  <a:pt x="45" y="424"/>
                                  <a:pt x="62" y="424"/>
                                </a:cubicBezTo>
                                <a:cubicBezTo>
                                  <a:pt x="332" y="424"/>
                                  <a:pt x="332" y="424"/>
                                  <a:pt x="332" y="424"/>
                                </a:cubicBezTo>
                                <a:cubicBezTo>
                                  <a:pt x="348" y="424"/>
                                  <a:pt x="362" y="419"/>
                                  <a:pt x="372" y="409"/>
                                </a:cubicBezTo>
                                <a:cubicBezTo>
                                  <a:pt x="381" y="399"/>
                                  <a:pt x="386" y="385"/>
                                  <a:pt x="386" y="368"/>
                                </a:cubicBezTo>
                                <a:cubicBezTo>
                                  <a:pt x="386" y="196"/>
                                  <a:pt x="386" y="196"/>
                                  <a:pt x="386" y="196"/>
                                </a:cubicBezTo>
                                <a:cubicBezTo>
                                  <a:pt x="386" y="189"/>
                                  <a:pt x="381" y="184"/>
                                  <a:pt x="374" y="184"/>
                                </a:cubicBezTo>
                                <a:close/>
                                <a:moveTo>
                                  <a:pt x="413" y="55"/>
                                </a:moveTo>
                                <a:cubicBezTo>
                                  <a:pt x="369" y="11"/>
                                  <a:pt x="369" y="11"/>
                                  <a:pt x="369" y="11"/>
                                </a:cubicBezTo>
                                <a:cubicBezTo>
                                  <a:pt x="362" y="4"/>
                                  <a:pt x="352" y="0"/>
                                  <a:pt x="342" y="0"/>
                                </a:cubicBezTo>
                                <a:cubicBezTo>
                                  <a:pt x="332" y="0"/>
                                  <a:pt x="322" y="4"/>
                                  <a:pt x="315" y="10"/>
                                </a:cubicBezTo>
                                <a:cubicBezTo>
                                  <a:pt x="279" y="53"/>
                                  <a:pt x="279" y="53"/>
                                  <a:pt x="279" y="53"/>
                                </a:cubicBezTo>
                                <a:cubicBezTo>
                                  <a:pt x="88" y="236"/>
                                  <a:pt x="88" y="236"/>
                                  <a:pt x="88" y="236"/>
                                </a:cubicBezTo>
                                <a:cubicBezTo>
                                  <a:pt x="87" y="237"/>
                                  <a:pt x="87" y="237"/>
                                  <a:pt x="87" y="237"/>
                                </a:cubicBezTo>
                                <a:cubicBezTo>
                                  <a:pt x="75" y="346"/>
                                  <a:pt x="75" y="346"/>
                                  <a:pt x="75" y="346"/>
                                </a:cubicBezTo>
                                <a:cubicBezTo>
                                  <a:pt x="80" y="351"/>
                                  <a:pt x="80" y="351"/>
                                  <a:pt x="80" y="351"/>
                                </a:cubicBezTo>
                                <a:cubicBezTo>
                                  <a:pt x="187" y="337"/>
                                  <a:pt x="187" y="337"/>
                                  <a:pt x="187" y="337"/>
                                </a:cubicBezTo>
                                <a:cubicBezTo>
                                  <a:pt x="370" y="144"/>
                                  <a:pt x="370" y="144"/>
                                  <a:pt x="370" y="144"/>
                                </a:cubicBezTo>
                                <a:cubicBezTo>
                                  <a:pt x="413" y="110"/>
                                  <a:pt x="413" y="110"/>
                                  <a:pt x="413" y="110"/>
                                </a:cubicBezTo>
                                <a:cubicBezTo>
                                  <a:pt x="427" y="95"/>
                                  <a:pt x="427" y="69"/>
                                  <a:pt x="413" y="55"/>
                                </a:cubicBezTo>
                                <a:close/>
                                <a:moveTo>
                                  <a:pt x="119" y="245"/>
                                </a:moveTo>
                                <a:cubicBezTo>
                                  <a:pt x="292" y="73"/>
                                  <a:pt x="292" y="73"/>
                                  <a:pt x="292" y="73"/>
                                </a:cubicBezTo>
                                <a:cubicBezTo>
                                  <a:pt x="350" y="132"/>
                                  <a:pt x="350" y="132"/>
                                  <a:pt x="350" y="132"/>
                                </a:cubicBezTo>
                                <a:cubicBezTo>
                                  <a:pt x="178" y="305"/>
                                  <a:pt x="178" y="305"/>
                                  <a:pt x="178" y="305"/>
                                </a:cubicBezTo>
                                <a:lnTo>
                                  <a:pt x="119" y="245"/>
                                </a:lnTo>
                                <a:close/>
                                <a:moveTo>
                                  <a:pt x="104" y="322"/>
                                </a:moveTo>
                                <a:cubicBezTo>
                                  <a:pt x="107" y="268"/>
                                  <a:pt x="107" y="268"/>
                                  <a:pt x="107" y="268"/>
                                </a:cubicBezTo>
                                <a:cubicBezTo>
                                  <a:pt x="157" y="318"/>
                                  <a:pt x="157" y="318"/>
                                  <a:pt x="157" y="318"/>
                                </a:cubicBezTo>
                                <a:lnTo>
                                  <a:pt x="104" y="322"/>
                                </a:lnTo>
                                <a:close/>
                                <a:moveTo>
                                  <a:pt x="400" y="81"/>
                                </a:moveTo>
                                <a:cubicBezTo>
                                  <a:pt x="400" y="85"/>
                                  <a:pt x="398" y="89"/>
                                  <a:pt x="396" y="91"/>
                                </a:cubicBezTo>
                                <a:cubicBezTo>
                                  <a:pt x="370" y="117"/>
                                  <a:pt x="370" y="117"/>
                                  <a:pt x="370" y="117"/>
                                </a:cubicBezTo>
                                <a:cubicBezTo>
                                  <a:pt x="306" y="54"/>
                                  <a:pt x="306" y="54"/>
                                  <a:pt x="306" y="54"/>
                                </a:cubicBezTo>
                                <a:cubicBezTo>
                                  <a:pt x="332" y="28"/>
                                  <a:pt x="332" y="28"/>
                                  <a:pt x="332" y="28"/>
                                </a:cubicBezTo>
                                <a:cubicBezTo>
                                  <a:pt x="337" y="22"/>
                                  <a:pt x="346" y="22"/>
                                  <a:pt x="352" y="28"/>
                                </a:cubicBezTo>
                                <a:cubicBezTo>
                                  <a:pt x="396" y="72"/>
                                  <a:pt x="396" y="72"/>
                                  <a:pt x="396" y="72"/>
                                </a:cubicBezTo>
                                <a:cubicBezTo>
                                  <a:pt x="398" y="74"/>
                                  <a:pt x="400" y="78"/>
                                  <a:pt x="40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25pt;margin-top:507.75pt;height:25.7pt;width:158.45pt;z-index:251706368;mso-width-relative:page;mso-height-relative:page;" coordsize="2012175,326390" o:gfxdata="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">
                <o:lock v:ext="edit" aspectratio="f"/>
                <v:shape id="_x0000_s1026" o:spid="_x0000_s1026" o:spt="202" type="#_x0000_t202" style="position:absolute;left:352425;top:0;height:326390;width:1151917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612000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28575;height:288000;width:288000;v-text-anchor:middle;" fillcolor="#5B9BD5 [3204]" filled="t" stroked="f" coordsize="21600,21600" o:gfxdata="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5li/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5" o:spid="_x0000_s1026" o:spt="100" style="position:absolute;left:57150;top:76200;height:178744;width:180000;" fillcolor="#FFFFFF [3212]" filled="t" stroked="f" coordsize="427,424" o:gfxdata="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7STTLgAAADbAAAA&#10;DwAAAAAAAAABACAAAAAiAAAAZHJzL2Rvd25yZXYueG1sUEsBAhQAFAAAAAgAh07iQDMvBZ47AAAA&#10;OQAAABAAAAAAAAAAAQAgAAAABwEAAGRycy9zaGFwZXhtbC54bWxQSwUGAAAAAAYABgBbAQAAsQMA&#10;AAAA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  <v:path o:connectlocs="157658,77568;153021,82626;153021,155557;139531,169047;25714,169047;15175,164832;9695,155136;9695,40891;15175,30352;26135,25715;87259,25715;92318,20656;87259,16019;26135,16019;0,40891;0,155136;7587,172420;26135,178744;139953,178744;156814,172420;162716,155136;162716,82626;157658,77568;174098,23186;155550,4637;144168,0;132786,4215;117611,22343;37096,99489;36674,99911;31615,145861;33723,147969;78829,142067;155971,60705;174098,46372;174098,23186;50163,103283;123091,30774;147540,55646;75035,128577;50163,103283;43840,135744;45105,112979;66182,134058;43840,135744;168618,34146;166932,38362;155971,49323;128992,22764;139953,11803;148384,11803;166932,30352;168618,34146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-161925</wp:posOffset>
                </wp:positionV>
                <wp:extent cx="4892040" cy="326390"/>
                <wp:effectExtent l="0" t="0" r="2286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9" cy="326390"/>
                          <a:chOff x="0" y="0"/>
                          <a:chExt cx="4892490" cy="32639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400175" y="171450"/>
                            <a:ext cx="34923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111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87984" cy="288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104775"/>
                            <a:ext cx="180000" cy="130710"/>
                          </a:xfrm>
                          <a:custGeom>
                            <a:avLst/>
                            <a:gdLst>
                              <a:gd name="T0" fmla="*/ 161 w 490"/>
                              <a:gd name="T1" fmla="*/ 219 h 355"/>
                              <a:gd name="T2" fmla="*/ 73 w 490"/>
                              <a:gd name="T3" fmla="*/ 178 h 355"/>
                              <a:gd name="T4" fmla="*/ 0 w 490"/>
                              <a:gd name="T5" fmla="*/ 264 h 355"/>
                              <a:gd name="T6" fmla="*/ 3 w 490"/>
                              <a:gd name="T7" fmla="*/ 324 h 355"/>
                              <a:gd name="T8" fmla="*/ 170 w 490"/>
                              <a:gd name="T9" fmla="*/ 324 h 355"/>
                              <a:gd name="T10" fmla="*/ 172 w 490"/>
                              <a:gd name="T11" fmla="*/ 256 h 355"/>
                              <a:gd name="T12" fmla="*/ 147 w 490"/>
                              <a:gd name="T13" fmla="*/ 99 h 355"/>
                              <a:gd name="T14" fmla="*/ 25 w 490"/>
                              <a:gd name="T15" fmla="*/ 99 h 355"/>
                              <a:gd name="T16" fmla="*/ 487 w 490"/>
                              <a:gd name="T17" fmla="*/ 0 h 355"/>
                              <a:gd name="T18" fmla="*/ 207 w 490"/>
                              <a:gd name="T19" fmla="*/ 3 h 355"/>
                              <a:gd name="T20" fmla="*/ 207 w 490"/>
                              <a:gd name="T21" fmla="*/ 351 h 355"/>
                              <a:gd name="T22" fmla="*/ 487 w 490"/>
                              <a:gd name="T23" fmla="*/ 355 h 355"/>
                              <a:gd name="T24" fmla="*/ 490 w 490"/>
                              <a:gd name="T25" fmla="*/ 3 h 355"/>
                              <a:gd name="T26" fmla="*/ 233 w 490"/>
                              <a:gd name="T27" fmla="*/ 37 h 355"/>
                              <a:gd name="T28" fmla="*/ 466 w 490"/>
                              <a:gd name="T29" fmla="*/ 39 h 355"/>
                              <a:gd name="T30" fmla="*/ 463 w 490"/>
                              <a:gd name="T31" fmla="*/ 77 h 355"/>
                              <a:gd name="T32" fmla="*/ 235 w 490"/>
                              <a:gd name="T33" fmla="*/ 77 h 355"/>
                              <a:gd name="T34" fmla="*/ 231 w 490"/>
                              <a:gd name="T35" fmla="*/ 39 h 355"/>
                              <a:gd name="T36" fmla="*/ 466 w 490"/>
                              <a:gd name="T37" fmla="*/ 315 h 355"/>
                              <a:gd name="T38" fmla="*/ 234 w 490"/>
                              <a:gd name="T39" fmla="*/ 318 h 355"/>
                              <a:gd name="T40" fmla="*/ 231 w 490"/>
                              <a:gd name="T41" fmla="*/ 280 h 355"/>
                              <a:gd name="T42" fmla="*/ 349 w 490"/>
                              <a:gd name="T43" fmla="*/ 278 h 355"/>
                              <a:gd name="T44" fmla="*/ 466 w 490"/>
                              <a:gd name="T45" fmla="*/ 281 h 355"/>
                              <a:gd name="T46" fmla="*/ 231 w 490"/>
                              <a:gd name="T47" fmla="*/ 235 h 355"/>
                              <a:gd name="T48" fmla="*/ 233 w 490"/>
                              <a:gd name="T49" fmla="*/ 197 h 355"/>
                              <a:gd name="T50" fmla="*/ 463 w 490"/>
                              <a:gd name="T51" fmla="*/ 197 h 355"/>
                              <a:gd name="T52" fmla="*/ 466 w 490"/>
                              <a:gd name="T53" fmla="*/ 235 h 355"/>
                              <a:gd name="T54" fmla="*/ 233 w 490"/>
                              <a:gd name="T55" fmla="*/ 238 h 355"/>
                              <a:gd name="T56" fmla="*/ 463 w 490"/>
                              <a:gd name="T57" fmla="*/ 157 h 355"/>
                              <a:gd name="T58" fmla="*/ 234 w 490"/>
                              <a:gd name="T59" fmla="*/ 157 h 355"/>
                              <a:gd name="T60" fmla="*/ 231 w 490"/>
                              <a:gd name="T61" fmla="*/ 120 h 355"/>
                              <a:gd name="T62" fmla="*/ 349 w 490"/>
                              <a:gd name="T63" fmla="*/ 117 h 355"/>
                              <a:gd name="T64" fmla="*/ 466 w 490"/>
                              <a:gd name="T65" fmla="*/ 120 h 355"/>
                              <a:gd name="T66" fmla="*/ 463 w 490"/>
                              <a:gd name="T67" fmla="*/ 157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90" h="355">
                                <a:moveTo>
                                  <a:pt x="172" y="256"/>
                                </a:moveTo>
                                <a:cubicBezTo>
                                  <a:pt x="172" y="243"/>
                                  <a:pt x="168" y="230"/>
                                  <a:pt x="161" y="219"/>
                                </a:cubicBezTo>
                                <a:cubicBezTo>
                                  <a:pt x="153" y="205"/>
                                  <a:pt x="141" y="194"/>
                                  <a:pt x="127" y="187"/>
                                </a:cubicBezTo>
                                <a:cubicBezTo>
                                  <a:pt x="110" y="178"/>
                                  <a:pt x="92" y="175"/>
                                  <a:pt x="73" y="178"/>
                                </a:cubicBezTo>
                                <a:cubicBezTo>
                                  <a:pt x="58" y="180"/>
                                  <a:pt x="44" y="186"/>
                                  <a:pt x="32" y="196"/>
                                </a:cubicBezTo>
                                <a:cubicBezTo>
                                  <a:pt x="10" y="214"/>
                                  <a:pt x="0" y="236"/>
                                  <a:pt x="0" y="264"/>
                                </a:cubicBezTo>
                                <a:cubicBezTo>
                                  <a:pt x="0" y="283"/>
                                  <a:pt x="0" y="302"/>
                                  <a:pt x="0" y="321"/>
                                </a:cubicBezTo>
                                <a:cubicBezTo>
                                  <a:pt x="0" y="324"/>
                                  <a:pt x="0" y="324"/>
                                  <a:pt x="3" y="324"/>
                                </a:cubicBezTo>
                                <a:cubicBezTo>
                                  <a:pt x="137" y="324"/>
                                  <a:pt x="137" y="324"/>
                                  <a:pt x="137" y="324"/>
                                </a:cubicBezTo>
                                <a:cubicBezTo>
                                  <a:pt x="148" y="324"/>
                                  <a:pt x="159" y="324"/>
                                  <a:pt x="170" y="324"/>
                                </a:cubicBezTo>
                                <a:cubicBezTo>
                                  <a:pt x="172" y="324"/>
                                  <a:pt x="173" y="324"/>
                                  <a:pt x="173" y="322"/>
                                </a:cubicBezTo>
                                <a:cubicBezTo>
                                  <a:pt x="173" y="300"/>
                                  <a:pt x="173" y="278"/>
                                  <a:pt x="172" y="256"/>
                                </a:cubicBezTo>
                                <a:close/>
                                <a:moveTo>
                                  <a:pt x="86" y="159"/>
                                </a:moveTo>
                                <a:cubicBezTo>
                                  <a:pt x="119" y="159"/>
                                  <a:pt x="147" y="133"/>
                                  <a:pt x="147" y="99"/>
                                </a:cubicBezTo>
                                <a:cubicBezTo>
                                  <a:pt x="147" y="65"/>
                                  <a:pt x="120" y="39"/>
                                  <a:pt x="87" y="39"/>
                                </a:cubicBezTo>
                                <a:cubicBezTo>
                                  <a:pt x="53" y="39"/>
                                  <a:pt x="26" y="65"/>
                                  <a:pt x="25" y="99"/>
                                </a:cubicBezTo>
                                <a:cubicBezTo>
                                  <a:pt x="25" y="132"/>
                                  <a:pt x="52" y="159"/>
                                  <a:pt x="86" y="159"/>
                                </a:cubicBezTo>
                                <a:close/>
                                <a:moveTo>
                                  <a:pt x="487" y="0"/>
                                </a:moveTo>
                                <a:cubicBezTo>
                                  <a:pt x="395" y="0"/>
                                  <a:pt x="302" y="0"/>
                                  <a:pt x="210" y="0"/>
                                </a:cubicBezTo>
                                <a:cubicBezTo>
                                  <a:pt x="208" y="0"/>
                                  <a:pt x="207" y="0"/>
                                  <a:pt x="207" y="3"/>
                                </a:cubicBezTo>
                                <a:cubicBezTo>
                                  <a:pt x="207" y="61"/>
                                  <a:pt x="207" y="119"/>
                                  <a:pt x="207" y="177"/>
                                </a:cubicBezTo>
                                <a:cubicBezTo>
                                  <a:pt x="207" y="351"/>
                                  <a:pt x="207" y="351"/>
                                  <a:pt x="207" y="351"/>
                                </a:cubicBezTo>
                                <a:cubicBezTo>
                                  <a:pt x="207" y="355"/>
                                  <a:pt x="207" y="355"/>
                                  <a:pt x="210" y="355"/>
                                </a:cubicBezTo>
                                <a:cubicBezTo>
                                  <a:pt x="303" y="355"/>
                                  <a:pt x="395" y="355"/>
                                  <a:pt x="487" y="355"/>
                                </a:cubicBezTo>
                                <a:cubicBezTo>
                                  <a:pt x="490" y="355"/>
                                  <a:pt x="490" y="355"/>
                                  <a:pt x="490" y="352"/>
                                </a:cubicBezTo>
                                <a:cubicBezTo>
                                  <a:pt x="490" y="3"/>
                                  <a:pt x="490" y="3"/>
                                  <a:pt x="490" y="3"/>
                                </a:cubicBezTo>
                                <a:cubicBezTo>
                                  <a:pt x="490" y="0"/>
                                  <a:pt x="490" y="0"/>
                                  <a:pt x="487" y="0"/>
                                </a:cubicBezTo>
                                <a:close/>
                                <a:moveTo>
                                  <a:pt x="233" y="37"/>
                                </a:moveTo>
                                <a:cubicBezTo>
                                  <a:pt x="310" y="37"/>
                                  <a:pt x="387" y="37"/>
                                  <a:pt x="464" y="37"/>
                                </a:cubicBezTo>
                                <a:cubicBezTo>
                                  <a:pt x="465" y="37"/>
                                  <a:pt x="466" y="37"/>
                                  <a:pt x="466" y="39"/>
                                </a:cubicBezTo>
                                <a:cubicBezTo>
                                  <a:pt x="466" y="51"/>
                                  <a:pt x="466" y="62"/>
                                  <a:pt x="466" y="74"/>
                                </a:cubicBezTo>
                                <a:cubicBezTo>
                                  <a:pt x="466" y="76"/>
                                  <a:pt x="465" y="77"/>
                                  <a:pt x="463" y="77"/>
                                </a:cubicBezTo>
                                <a:cubicBezTo>
                                  <a:pt x="425" y="77"/>
                                  <a:pt x="387" y="77"/>
                                  <a:pt x="349" y="77"/>
                                </a:cubicBezTo>
                                <a:cubicBezTo>
                                  <a:pt x="235" y="77"/>
                                  <a:pt x="235" y="77"/>
                                  <a:pt x="235" y="77"/>
                                </a:cubicBezTo>
                                <a:cubicBezTo>
                                  <a:pt x="231" y="77"/>
                                  <a:pt x="231" y="77"/>
                                  <a:pt x="231" y="73"/>
                                </a:cubicBezTo>
                                <a:cubicBezTo>
                                  <a:pt x="231" y="62"/>
                                  <a:pt x="231" y="51"/>
                                  <a:pt x="231" y="39"/>
                                </a:cubicBezTo>
                                <a:cubicBezTo>
                                  <a:pt x="231" y="37"/>
                                  <a:pt x="231" y="37"/>
                                  <a:pt x="233" y="37"/>
                                </a:cubicBezTo>
                                <a:close/>
                                <a:moveTo>
                                  <a:pt x="466" y="315"/>
                                </a:moveTo>
                                <a:cubicBezTo>
                                  <a:pt x="466" y="317"/>
                                  <a:pt x="466" y="318"/>
                                  <a:pt x="463" y="318"/>
                                </a:cubicBezTo>
                                <a:cubicBezTo>
                                  <a:pt x="387" y="318"/>
                                  <a:pt x="310" y="318"/>
                                  <a:pt x="234" y="318"/>
                                </a:cubicBezTo>
                                <a:cubicBezTo>
                                  <a:pt x="232" y="318"/>
                                  <a:pt x="231" y="317"/>
                                  <a:pt x="231" y="315"/>
                                </a:cubicBezTo>
                                <a:cubicBezTo>
                                  <a:pt x="231" y="304"/>
                                  <a:pt x="231" y="292"/>
                                  <a:pt x="231" y="280"/>
                                </a:cubicBezTo>
                                <a:cubicBezTo>
                                  <a:pt x="231" y="278"/>
                                  <a:pt x="232" y="278"/>
                                  <a:pt x="234" y="278"/>
                                </a:cubicBezTo>
                                <a:cubicBezTo>
                                  <a:pt x="272" y="278"/>
                                  <a:pt x="310" y="278"/>
                                  <a:pt x="349" y="278"/>
                                </a:cubicBezTo>
                                <a:cubicBezTo>
                                  <a:pt x="387" y="278"/>
                                  <a:pt x="425" y="278"/>
                                  <a:pt x="463" y="278"/>
                                </a:cubicBezTo>
                                <a:cubicBezTo>
                                  <a:pt x="465" y="278"/>
                                  <a:pt x="466" y="278"/>
                                  <a:pt x="466" y="281"/>
                                </a:cubicBezTo>
                                <a:cubicBezTo>
                                  <a:pt x="466" y="292"/>
                                  <a:pt x="466" y="304"/>
                                  <a:pt x="466" y="315"/>
                                </a:cubicBezTo>
                                <a:close/>
                                <a:moveTo>
                                  <a:pt x="231" y="235"/>
                                </a:moveTo>
                                <a:cubicBezTo>
                                  <a:pt x="231" y="223"/>
                                  <a:pt x="231" y="211"/>
                                  <a:pt x="231" y="200"/>
                                </a:cubicBezTo>
                                <a:cubicBezTo>
                                  <a:pt x="231" y="198"/>
                                  <a:pt x="231" y="197"/>
                                  <a:pt x="233" y="197"/>
                                </a:cubicBezTo>
                                <a:cubicBezTo>
                                  <a:pt x="271" y="197"/>
                                  <a:pt x="310" y="197"/>
                                  <a:pt x="348" y="197"/>
                                </a:cubicBezTo>
                                <a:cubicBezTo>
                                  <a:pt x="386" y="197"/>
                                  <a:pt x="425" y="197"/>
                                  <a:pt x="463" y="197"/>
                                </a:cubicBezTo>
                                <a:cubicBezTo>
                                  <a:pt x="466" y="197"/>
                                  <a:pt x="466" y="197"/>
                                  <a:pt x="466" y="201"/>
                                </a:cubicBezTo>
                                <a:cubicBezTo>
                                  <a:pt x="466" y="212"/>
                                  <a:pt x="466" y="224"/>
                                  <a:pt x="466" y="235"/>
                                </a:cubicBezTo>
                                <a:cubicBezTo>
                                  <a:pt x="466" y="237"/>
                                  <a:pt x="466" y="238"/>
                                  <a:pt x="464" y="238"/>
                                </a:cubicBezTo>
                                <a:cubicBezTo>
                                  <a:pt x="387" y="237"/>
                                  <a:pt x="310" y="237"/>
                                  <a:pt x="233" y="238"/>
                                </a:cubicBezTo>
                                <a:cubicBezTo>
                                  <a:pt x="232" y="238"/>
                                  <a:pt x="231" y="237"/>
                                  <a:pt x="231" y="235"/>
                                </a:cubicBezTo>
                                <a:close/>
                                <a:moveTo>
                                  <a:pt x="463" y="157"/>
                                </a:moveTo>
                                <a:cubicBezTo>
                                  <a:pt x="407" y="157"/>
                                  <a:pt x="351" y="157"/>
                                  <a:pt x="296" y="157"/>
                                </a:cubicBezTo>
                                <a:cubicBezTo>
                                  <a:pt x="275" y="157"/>
                                  <a:pt x="254" y="157"/>
                                  <a:pt x="234" y="157"/>
                                </a:cubicBezTo>
                                <a:cubicBezTo>
                                  <a:pt x="232" y="157"/>
                                  <a:pt x="231" y="157"/>
                                  <a:pt x="231" y="155"/>
                                </a:cubicBezTo>
                                <a:cubicBezTo>
                                  <a:pt x="231" y="143"/>
                                  <a:pt x="231" y="132"/>
                                  <a:pt x="231" y="120"/>
                                </a:cubicBezTo>
                                <a:cubicBezTo>
                                  <a:pt x="231" y="118"/>
                                  <a:pt x="232" y="117"/>
                                  <a:pt x="234" y="117"/>
                                </a:cubicBezTo>
                                <a:cubicBezTo>
                                  <a:pt x="272" y="117"/>
                                  <a:pt x="310" y="117"/>
                                  <a:pt x="349" y="117"/>
                                </a:cubicBezTo>
                                <a:cubicBezTo>
                                  <a:pt x="387" y="117"/>
                                  <a:pt x="425" y="117"/>
                                  <a:pt x="463" y="117"/>
                                </a:cubicBezTo>
                                <a:cubicBezTo>
                                  <a:pt x="466" y="117"/>
                                  <a:pt x="466" y="117"/>
                                  <a:pt x="466" y="120"/>
                                </a:cubicBezTo>
                                <a:cubicBezTo>
                                  <a:pt x="466" y="132"/>
                                  <a:pt x="466" y="143"/>
                                  <a:pt x="466" y="154"/>
                                </a:cubicBezTo>
                                <a:cubicBezTo>
                                  <a:pt x="466" y="157"/>
                                  <a:pt x="465" y="157"/>
                                  <a:pt x="463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pt;margin-top:-12.75pt;height:25.7pt;width:385.2pt;z-index:251678720;mso-width-relative:page;mso-height-relative:page;" coordsize="4892490,326390" o:gfxdata="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">
                <o:lock v:ext="edit" aspectratio="f"/>
                <v:shape id="_x0000_s1026" o:spid="_x0000_s1026" o:spt="202" type="#_x0000_t202" style="position:absolute;left:352425;top:0;height:326390;width:1151917;" filled="f" stroked="f" coordsize="21600,21600" o:gfxdata="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9k1SC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3492315;" filled="f" stroked="t" coordsize="21600,21600" o:gfxdata="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erM7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28575;height:288000;width:287984;v-text-anchor:middle;" fillcolor="#5B9BD5 [3204]" filled="t" stroked="f" coordsize="21600,21600" o:gfxdata="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20y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5" o:spid="_x0000_s1026" o:spt="100" style="position:absolute;left:47625;top:104775;height:130710;width:180000;" fillcolor="#FFFFFF [3212]" filled="t" stroked="f" coordsize="490,355" o:gfxdata="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YNx/b4A&#10;AADbAAAADwAAAAAAAAABACAAAAAiAAAAZHJzL2Rvd25yZXYueG1sUEsBAhQAFAAAAAgAh07iQDMv&#10;BZ47AAAAOQAAABAAAAAAAAAAAQAgAAAADQEAAGRycy9zaGFwZXhtbC54bWxQSwUGAAAAAAYABgBb&#10;AQAAtwMAAAAA&#10;" path="m172,256c172,243,168,230,161,219c153,205,141,194,127,187c110,178,92,175,73,178c58,180,44,186,32,196c10,214,0,236,0,264c0,283,0,302,0,321c0,324,0,324,3,324c137,324,137,324,137,324c148,324,159,324,170,324c172,324,173,324,173,322c173,300,173,278,172,256xm86,159c119,159,147,133,147,99c147,65,120,39,87,39c53,39,26,65,25,99c25,132,52,159,86,159xm487,0c395,0,302,0,210,0c208,0,207,0,207,3c207,61,207,119,207,177c207,351,207,351,207,351c207,355,207,355,210,355c303,355,395,355,487,355c490,355,490,355,490,352c490,3,490,3,490,3c490,0,490,0,487,0xm233,37c310,37,387,37,464,37c465,37,466,37,466,39c466,51,466,62,466,74c466,76,465,77,463,77c425,77,387,77,349,77c235,77,235,77,235,77c231,77,231,77,231,73c231,62,231,51,231,39c231,37,231,37,233,37xm466,315c466,317,466,318,463,318c387,318,310,318,234,318c232,318,231,317,231,315c231,304,231,292,231,280c231,278,232,278,234,278c272,278,310,278,349,278c387,278,425,278,463,278c465,278,466,278,466,281c466,292,466,304,466,315xm231,235c231,223,231,211,231,200c231,198,231,197,233,197c271,197,310,197,348,197c386,197,425,197,463,197c466,197,466,197,466,201c466,212,466,224,466,235c466,237,466,238,464,238c387,237,310,237,233,238c232,238,231,237,231,235xm463,157c407,157,351,157,296,157c275,157,254,157,234,157c232,157,231,157,231,155c231,143,231,132,231,120c231,118,232,117,234,117c272,117,310,117,349,117c387,117,425,117,463,117c466,117,466,117,466,120c466,132,466,143,466,154c466,157,465,157,463,157xe">
                  <v:path o:connectlocs="59142,80635;26816,65539;0,97204;1102,119295;62448,119295;63183,94258;54000,36451;9183,36451;178897,0;76040,1104;76040,129237;178897,130710;180000,1104;85591,13623;171183,14359;170081,28351;86326,28351;84857,14359;171183,115982;85959,117086;84857,103095;128204,102358;171183,103463;84857,86526;85591,72534;170081,72534;171183,86526;85591,87630;170081,57806;85959,57806;84857,44183;128204,43079;171183,44183;170081,5780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306705</wp:posOffset>
                </wp:positionV>
                <wp:extent cx="4535805" cy="9135110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913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杭州钛客网络科技有限公司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开发工程师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前端开发，与后端工程师协作，高质量高效完成产品的数据交互，动态信息的展示。使用gulp对网站的开发与维护，与app交互的H5，商务的推广页，基于vue+webpack+es6+node对系统的开发等。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主要技能：vue，element-ui，node，gulp等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钛客云后台管理系统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    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018.0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钛客云后台管理系统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一套公司内部使用的管理系统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Element-ui，vue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框架、用HTML5+CSS3+JavaScript开发的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pc端的管理系统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主要分为7大模块(我的工作台模块，数据中心模块，订单管理模块，财务管理模块，催收管理模块，系统管理模块，用户管理模块)。使得数据分析师，可以借助可视化，对数据进行透视分析。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1.参与后台系统的前端开发，与后端工程师协作进行数据交互。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2.采用vue-cli与Element-ui框架搭建后台管理系统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3.通过axios请求数据并展示到前端页面上。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4.运用Echarts进行数据可视化展示。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借多点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12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项目地址：http://jdd.qujieqian8.com/index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“借多点”是给商务部门搭建了一款给用户推送信用卡，贷超的工具。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vue+mint-ui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记账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12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一款给老板应用的记账小程序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原生小程序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亲子好文精选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微信小程序搜索 亲子好文精选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采用mpvue搭建的一款推送消息的平台。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技术栈：mpvue+小程序+vue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24.15pt;height:719.3pt;width:357.15pt;z-index:251640832;mso-width-relative:page;mso-height-relative:page;" filled="f" stroked="f" coordsize="21600,21600" o:gfxdata="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UlkFdwAAAAMAQAADwAAAAAAAAABACAAAAAiAAAAZHJzL2Rvd25yZXYueG1sUEsB&#10;AhQAFAAAAAgAh07iQG+Yn5sqAgAAK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杭州钛客网络科技有限公司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开发工程师           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至今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前端开发，与后端工程师协作，高质量高效完成产品的数据交互，动态信息的展示。使用gulp对网站的开发与维护，与app交互的H5，商务的推广页，基于vue+webpack+es6+node对系统的开发等。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主要技能：vue，element-ui，node，gulp等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钛客云后台管理系统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    2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018.0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钛客云后台管理系统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”是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一套公司内部使用的管理系统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，使用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Element-ui，vue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框架、用HTML5+CSS3+JavaScript开发的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pc端的管理系统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主要分为7大模块(我的工作台模块，数据中心模块，订单管理模块，财务管理模块，催收管理模块，系统管理模块，用户管理模块)。使得数据分析师，可以借助可视化，对数据进行透视分析。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1.参与后台系统的前端开发，与后端工程师协作进行数据交互。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2.采用vue-cli与Element-ui框架搭建后台管理系统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3.通过axios请求数据并展示到前端页面上。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4.运用Echarts进行数据可视化展示。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借多点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12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项目地址：http://jdd.qujieqian8.com/index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“借多点”是给商务部门搭建了一款给用户推送信用卡，贷超的工具。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vue+mint-ui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记账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12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一款给老板应用的记账小程序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原生小程序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亲子好文精选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微信小程序搜索 亲子好文精选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采用mpvue搭建的一款推送消息的平台。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技术栈：mpvue+小程序+vue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snapToGrid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4432935</wp:posOffset>
                </wp:positionV>
                <wp:extent cx="4892040" cy="326390"/>
                <wp:effectExtent l="0" t="0" r="2286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26390"/>
                          <a:chOff x="0" y="0"/>
                          <a:chExt cx="4892365" cy="326390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352425" y="0"/>
                            <a:ext cx="115191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400175" y="171450"/>
                            <a:ext cx="349219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111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85725"/>
                            <a:ext cx="162000" cy="163395"/>
                          </a:xfrm>
                          <a:custGeom>
                            <a:avLst/>
                            <a:gdLst>
                              <a:gd name="T0" fmla="*/ 77 w 462"/>
                              <a:gd name="T1" fmla="*/ 112 h 466"/>
                              <a:gd name="T2" fmla="*/ 69 w 462"/>
                              <a:gd name="T3" fmla="*/ 140 h 466"/>
                              <a:gd name="T4" fmla="*/ 174 w 462"/>
                              <a:gd name="T5" fmla="*/ 169 h 466"/>
                              <a:gd name="T6" fmla="*/ 178 w 462"/>
                              <a:gd name="T7" fmla="*/ 141 h 466"/>
                              <a:gd name="T8" fmla="*/ 77 w 462"/>
                              <a:gd name="T9" fmla="*/ 286 h 466"/>
                              <a:gd name="T10" fmla="*/ 69 w 462"/>
                              <a:gd name="T11" fmla="*/ 313 h 466"/>
                              <a:gd name="T12" fmla="*/ 174 w 462"/>
                              <a:gd name="T13" fmla="*/ 342 h 466"/>
                              <a:gd name="T14" fmla="*/ 178 w 462"/>
                              <a:gd name="T15" fmla="*/ 314 h 466"/>
                              <a:gd name="T16" fmla="*/ 77 w 462"/>
                              <a:gd name="T17" fmla="*/ 199 h 466"/>
                              <a:gd name="T18" fmla="*/ 69 w 462"/>
                              <a:gd name="T19" fmla="*/ 227 h 466"/>
                              <a:gd name="T20" fmla="*/ 174 w 462"/>
                              <a:gd name="T21" fmla="*/ 256 h 466"/>
                              <a:gd name="T22" fmla="*/ 178 w 462"/>
                              <a:gd name="T23" fmla="*/ 227 h 466"/>
                              <a:gd name="T24" fmla="*/ 293 w 462"/>
                              <a:gd name="T25" fmla="*/ 342 h 466"/>
                              <a:gd name="T26" fmla="*/ 404 w 462"/>
                              <a:gd name="T27" fmla="*/ 296 h 466"/>
                              <a:gd name="T28" fmla="*/ 286 w 462"/>
                              <a:gd name="T29" fmla="*/ 314 h 466"/>
                              <a:gd name="T30" fmla="*/ 289 w 462"/>
                              <a:gd name="T31" fmla="*/ 342 h 466"/>
                              <a:gd name="T32" fmla="*/ 238 w 462"/>
                              <a:gd name="T33" fmla="*/ 56 h 466"/>
                              <a:gd name="T34" fmla="*/ 32 w 462"/>
                              <a:gd name="T35" fmla="*/ 5 h 466"/>
                              <a:gd name="T36" fmla="*/ 0 w 462"/>
                              <a:gd name="T37" fmla="*/ 380 h 466"/>
                              <a:gd name="T38" fmla="*/ 210 w 462"/>
                              <a:gd name="T39" fmla="*/ 464 h 466"/>
                              <a:gd name="T40" fmla="*/ 246 w 462"/>
                              <a:gd name="T41" fmla="*/ 464 h 466"/>
                              <a:gd name="T42" fmla="*/ 462 w 462"/>
                              <a:gd name="T43" fmla="*/ 380 h 466"/>
                              <a:gd name="T44" fmla="*/ 429 w 462"/>
                              <a:gd name="T45" fmla="*/ 5 h 466"/>
                              <a:gd name="T46" fmla="*/ 28 w 462"/>
                              <a:gd name="T47" fmla="*/ 380 h 466"/>
                              <a:gd name="T48" fmla="*/ 210 w 462"/>
                              <a:gd name="T49" fmla="*/ 84 h 466"/>
                              <a:gd name="T50" fmla="*/ 216 w 462"/>
                              <a:gd name="T51" fmla="*/ 435 h 466"/>
                              <a:gd name="T52" fmla="*/ 433 w 462"/>
                              <a:gd name="T53" fmla="*/ 380 h 466"/>
                              <a:gd name="T54" fmla="*/ 245 w 462"/>
                              <a:gd name="T55" fmla="*/ 434 h 466"/>
                              <a:gd name="T56" fmla="*/ 246 w 462"/>
                              <a:gd name="T57" fmla="*/ 84 h 466"/>
                              <a:gd name="T58" fmla="*/ 433 w 462"/>
                              <a:gd name="T59" fmla="*/ 380 h 466"/>
                              <a:gd name="T60" fmla="*/ 293 w 462"/>
                              <a:gd name="T61" fmla="*/ 169 h 466"/>
                              <a:gd name="T62" fmla="*/ 404 w 462"/>
                              <a:gd name="T63" fmla="*/ 122 h 466"/>
                              <a:gd name="T64" fmla="*/ 286 w 462"/>
                              <a:gd name="T65" fmla="*/ 141 h 466"/>
                              <a:gd name="T66" fmla="*/ 289 w 462"/>
                              <a:gd name="T67" fmla="*/ 169 h 466"/>
                              <a:gd name="T68" fmla="*/ 293 w 462"/>
                              <a:gd name="T69" fmla="*/ 255 h 466"/>
                              <a:gd name="T70" fmla="*/ 404 w 462"/>
                              <a:gd name="T71" fmla="*/ 209 h 466"/>
                              <a:gd name="T72" fmla="*/ 286 w 462"/>
                              <a:gd name="T73" fmla="*/ 228 h 466"/>
                              <a:gd name="T74" fmla="*/ 289 w 462"/>
                              <a:gd name="T75" fmla="*/ 256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62" h="466">
                                <a:moveTo>
                                  <a:pt x="178" y="141"/>
                                </a:moveTo>
                                <a:cubicBezTo>
                                  <a:pt x="77" y="112"/>
                                  <a:pt x="77" y="112"/>
                                  <a:pt x="77" y="112"/>
                                </a:cubicBezTo>
                                <a:cubicBezTo>
                                  <a:pt x="69" y="110"/>
                                  <a:pt x="61" y="115"/>
                                  <a:pt x="59" y="122"/>
                                </a:cubicBezTo>
                                <a:cubicBezTo>
                                  <a:pt x="57" y="130"/>
                                  <a:pt x="61" y="138"/>
                                  <a:pt x="69" y="140"/>
                                </a:cubicBezTo>
                                <a:cubicBezTo>
                                  <a:pt x="170" y="169"/>
                                  <a:pt x="170" y="169"/>
                                  <a:pt x="170" y="169"/>
                                </a:cubicBezTo>
                                <a:cubicBezTo>
                                  <a:pt x="171" y="169"/>
                                  <a:pt x="173" y="169"/>
                                  <a:pt x="174" y="169"/>
                                </a:cubicBezTo>
                                <a:cubicBezTo>
                                  <a:pt x="180" y="169"/>
                                  <a:pt x="186" y="165"/>
                                  <a:pt x="188" y="159"/>
                                </a:cubicBezTo>
                                <a:cubicBezTo>
                                  <a:pt x="190" y="151"/>
                                  <a:pt x="185" y="143"/>
                                  <a:pt x="178" y="141"/>
                                </a:cubicBezTo>
                                <a:close/>
                                <a:moveTo>
                                  <a:pt x="178" y="314"/>
                                </a:moveTo>
                                <a:cubicBezTo>
                                  <a:pt x="77" y="286"/>
                                  <a:pt x="77" y="286"/>
                                  <a:pt x="77" y="286"/>
                                </a:cubicBezTo>
                                <a:cubicBezTo>
                                  <a:pt x="69" y="283"/>
                                  <a:pt x="61" y="288"/>
                                  <a:pt x="59" y="295"/>
                                </a:cubicBezTo>
                                <a:cubicBezTo>
                                  <a:pt x="57" y="303"/>
                                  <a:pt x="61" y="311"/>
                                  <a:pt x="69" y="313"/>
                                </a:cubicBezTo>
                                <a:cubicBezTo>
                                  <a:pt x="170" y="342"/>
                                  <a:pt x="170" y="342"/>
                                  <a:pt x="170" y="342"/>
                                </a:cubicBezTo>
                                <a:cubicBezTo>
                                  <a:pt x="171" y="342"/>
                                  <a:pt x="173" y="342"/>
                                  <a:pt x="174" y="342"/>
                                </a:cubicBezTo>
                                <a:cubicBezTo>
                                  <a:pt x="180" y="342"/>
                                  <a:pt x="186" y="338"/>
                                  <a:pt x="188" y="332"/>
                                </a:cubicBezTo>
                                <a:cubicBezTo>
                                  <a:pt x="190" y="324"/>
                                  <a:pt x="185" y="316"/>
                                  <a:pt x="178" y="314"/>
                                </a:cubicBezTo>
                                <a:close/>
                                <a:moveTo>
                                  <a:pt x="178" y="227"/>
                                </a:moveTo>
                                <a:cubicBezTo>
                                  <a:pt x="77" y="199"/>
                                  <a:pt x="77" y="199"/>
                                  <a:pt x="77" y="199"/>
                                </a:cubicBezTo>
                                <a:cubicBezTo>
                                  <a:pt x="69" y="197"/>
                                  <a:pt x="61" y="201"/>
                                  <a:pt x="59" y="209"/>
                                </a:cubicBezTo>
                                <a:cubicBezTo>
                                  <a:pt x="57" y="217"/>
                                  <a:pt x="61" y="225"/>
                                  <a:pt x="69" y="227"/>
                                </a:cubicBezTo>
                                <a:cubicBezTo>
                                  <a:pt x="170" y="255"/>
                                  <a:pt x="170" y="255"/>
                                  <a:pt x="170" y="255"/>
                                </a:cubicBezTo>
                                <a:cubicBezTo>
                                  <a:pt x="171" y="256"/>
                                  <a:pt x="173" y="256"/>
                                  <a:pt x="174" y="256"/>
                                </a:cubicBezTo>
                                <a:cubicBezTo>
                                  <a:pt x="180" y="256"/>
                                  <a:pt x="186" y="252"/>
                                  <a:pt x="188" y="245"/>
                                </a:cubicBezTo>
                                <a:cubicBezTo>
                                  <a:pt x="190" y="238"/>
                                  <a:pt x="185" y="230"/>
                                  <a:pt x="178" y="227"/>
                                </a:cubicBezTo>
                                <a:close/>
                                <a:moveTo>
                                  <a:pt x="289" y="342"/>
                                </a:moveTo>
                                <a:cubicBezTo>
                                  <a:pt x="291" y="342"/>
                                  <a:pt x="292" y="342"/>
                                  <a:pt x="293" y="342"/>
                                </a:cubicBezTo>
                                <a:cubicBezTo>
                                  <a:pt x="394" y="313"/>
                                  <a:pt x="394" y="313"/>
                                  <a:pt x="394" y="313"/>
                                </a:cubicBezTo>
                                <a:cubicBezTo>
                                  <a:pt x="402" y="311"/>
                                  <a:pt x="406" y="303"/>
                                  <a:pt x="404" y="296"/>
                                </a:cubicBezTo>
                                <a:cubicBezTo>
                                  <a:pt x="402" y="288"/>
                                  <a:pt x="394" y="283"/>
                                  <a:pt x="386" y="286"/>
                                </a:cubicBezTo>
                                <a:cubicBezTo>
                                  <a:pt x="286" y="314"/>
                                  <a:pt x="286" y="314"/>
                                  <a:pt x="286" y="314"/>
                                </a:cubicBezTo>
                                <a:cubicBezTo>
                                  <a:pt x="278" y="316"/>
                                  <a:pt x="273" y="324"/>
                                  <a:pt x="276" y="332"/>
                                </a:cubicBezTo>
                                <a:cubicBezTo>
                                  <a:pt x="277" y="338"/>
                                  <a:pt x="283" y="342"/>
                                  <a:pt x="289" y="342"/>
                                </a:cubicBezTo>
                                <a:close/>
                                <a:moveTo>
                                  <a:pt x="429" y="5"/>
                                </a:moveTo>
                                <a:cubicBezTo>
                                  <a:pt x="238" y="56"/>
                                  <a:pt x="238" y="56"/>
                                  <a:pt x="238" y="56"/>
                                </a:cubicBezTo>
                                <a:cubicBezTo>
                                  <a:pt x="233" y="58"/>
                                  <a:pt x="223" y="58"/>
                                  <a:pt x="218" y="56"/>
                                </a:cubicBezTo>
                                <a:cubicBezTo>
                                  <a:pt x="32" y="5"/>
                                  <a:pt x="32" y="5"/>
                                  <a:pt x="32" y="5"/>
                                </a:cubicBezTo>
                                <a:cubicBezTo>
                                  <a:pt x="16" y="0"/>
                                  <a:pt x="0" y="12"/>
                                  <a:pt x="0" y="29"/>
                                </a:cubicBezTo>
                                <a:cubicBezTo>
                                  <a:pt x="0" y="380"/>
                                  <a:pt x="0" y="380"/>
                                  <a:pt x="0" y="380"/>
                                </a:cubicBezTo>
                                <a:cubicBezTo>
                                  <a:pt x="0" y="395"/>
                                  <a:pt x="11" y="409"/>
                                  <a:pt x="25" y="412"/>
                                </a:cubicBezTo>
                                <a:cubicBezTo>
                                  <a:pt x="210" y="464"/>
                                  <a:pt x="210" y="464"/>
                                  <a:pt x="210" y="464"/>
                                </a:cubicBezTo>
                                <a:cubicBezTo>
                                  <a:pt x="215" y="465"/>
                                  <a:pt x="222" y="466"/>
                                  <a:pt x="228" y="466"/>
                                </a:cubicBezTo>
                                <a:cubicBezTo>
                                  <a:pt x="233" y="466"/>
                                  <a:pt x="240" y="466"/>
                                  <a:pt x="246" y="464"/>
                                </a:cubicBezTo>
                                <a:cubicBezTo>
                                  <a:pt x="437" y="412"/>
                                  <a:pt x="437" y="412"/>
                                  <a:pt x="437" y="412"/>
                                </a:cubicBezTo>
                                <a:cubicBezTo>
                                  <a:pt x="451" y="409"/>
                                  <a:pt x="462" y="395"/>
                                  <a:pt x="462" y="380"/>
                                </a:cubicBezTo>
                                <a:cubicBezTo>
                                  <a:pt x="462" y="29"/>
                                  <a:pt x="462" y="29"/>
                                  <a:pt x="462" y="29"/>
                                </a:cubicBezTo>
                                <a:cubicBezTo>
                                  <a:pt x="462" y="12"/>
                                  <a:pt x="446" y="0"/>
                                  <a:pt x="429" y="5"/>
                                </a:cubicBezTo>
                                <a:close/>
                                <a:moveTo>
                                  <a:pt x="32" y="385"/>
                                </a:moveTo>
                                <a:cubicBezTo>
                                  <a:pt x="30" y="384"/>
                                  <a:pt x="28" y="382"/>
                                  <a:pt x="28" y="380"/>
                                </a:cubicBezTo>
                                <a:cubicBezTo>
                                  <a:pt x="28" y="34"/>
                                  <a:pt x="28" y="34"/>
                                  <a:pt x="28" y="34"/>
                                </a:cubicBezTo>
                                <a:cubicBezTo>
                                  <a:pt x="210" y="84"/>
                                  <a:pt x="210" y="84"/>
                                  <a:pt x="210" y="84"/>
                                </a:cubicBezTo>
                                <a:cubicBezTo>
                                  <a:pt x="212" y="85"/>
                                  <a:pt x="214" y="85"/>
                                  <a:pt x="216" y="85"/>
                                </a:cubicBezTo>
                                <a:cubicBezTo>
                                  <a:pt x="216" y="435"/>
                                  <a:pt x="216" y="435"/>
                                  <a:pt x="216" y="435"/>
                                </a:cubicBezTo>
                                <a:lnTo>
                                  <a:pt x="32" y="385"/>
                                </a:lnTo>
                                <a:close/>
                                <a:moveTo>
                                  <a:pt x="433" y="380"/>
                                </a:moveTo>
                                <a:cubicBezTo>
                                  <a:pt x="433" y="382"/>
                                  <a:pt x="431" y="384"/>
                                  <a:pt x="429" y="385"/>
                                </a:cubicBezTo>
                                <a:cubicBezTo>
                                  <a:pt x="245" y="434"/>
                                  <a:pt x="245" y="434"/>
                                  <a:pt x="245" y="434"/>
                                </a:cubicBezTo>
                                <a:cubicBezTo>
                                  <a:pt x="245" y="84"/>
                                  <a:pt x="245" y="84"/>
                                  <a:pt x="245" y="84"/>
                                </a:cubicBezTo>
                                <a:cubicBezTo>
                                  <a:pt x="245" y="84"/>
                                  <a:pt x="246" y="84"/>
                                  <a:pt x="246" y="84"/>
                                </a:cubicBezTo>
                                <a:cubicBezTo>
                                  <a:pt x="433" y="34"/>
                                  <a:pt x="433" y="34"/>
                                  <a:pt x="433" y="34"/>
                                </a:cubicBezTo>
                                <a:lnTo>
                                  <a:pt x="433" y="380"/>
                                </a:lnTo>
                                <a:close/>
                                <a:moveTo>
                                  <a:pt x="289" y="169"/>
                                </a:moveTo>
                                <a:cubicBezTo>
                                  <a:pt x="291" y="169"/>
                                  <a:pt x="292" y="169"/>
                                  <a:pt x="293" y="169"/>
                                </a:cubicBezTo>
                                <a:cubicBezTo>
                                  <a:pt x="394" y="140"/>
                                  <a:pt x="394" y="140"/>
                                  <a:pt x="394" y="140"/>
                                </a:cubicBezTo>
                                <a:cubicBezTo>
                                  <a:pt x="402" y="138"/>
                                  <a:pt x="406" y="130"/>
                                  <a:pt x="404" y="122"/>
                                </a:cubicBezTo>
                                <a:cubicBezTo>
                                  <a:pt x="402" y="115"/>
                                  <a:pt x="394" y="110"/>
                                  <a:pt x="386" y="112"/>
                                </a:cubicBezTo>
                                <a:cubicBezTo>
                                  <a:pt x="286" y="141"/>
                                  <a:pt x="286" y="141"/>
                                  <a:pt x="286" y="141"/>
                                </a:cubicBezTo>
                                <a:cubicBezTo>
                                  <a:pt x="278" y="143"/>
                                  <a:pt x="273" y="151"/>
                                  <a:pt x="276" y="159"/>
                                </a:cubicBezTo>
                                <a:cubicBezTo>
                                  <a:pt x="277" y="165"/>
                                  <a:pt x="283" y="169"/>
                                  <a:pt x="289" y="169"/>
                                </a:cubicBezTo>
                                <a:close/>
                                <a:moveTo>
                                  <a:pt x="289" y="256"/>
                                </a:moveTo>
                                <a:cubicBezTo>
                                  <a:pt x="291" y="256"/>
                                  <a:pt x="292" y="256"/>
                                  <a:pt x="293" y="255"/>
                                </a:cubicBezTo>
                                <a:cubicBezTo>
                                  <a:pt x="394" y="227"/>
                                  <a:pt x="394" y="227"/>
                                  <a:pt x="394" y="227"/>
                                </a:cubicBezTo>
                                <a:cubicBezTo>
                                  <a:pt x="402" y="225"/>
                                  <a:pt x="406" y="217"/>
                                  <a:pt x="404" y="209"/>
                                </a:cubicBezTo>
                                <a:cubicBezTo>
                                  <a:pt x="402" y="201"/>
                                  <a:pt x="394" y="197"/>
                                  <a:pt x="386" y="199"/>
                                </a:cubicBezTo>
                                <a:cubicBezTo>
                                  <a:pt x="286" y="228"/>
                                  <a:pt x="286" y="228"/>
                                  <a:pt x="286" y="228"/>
                                </a:cubicBezTo>
                                <a:cubicBezTo>
                                  <a:pt x="278" y="230"/>
                                  <a:pt x="273" y="238"/>
                                  <a:pt x="276" y="245"/>
                                </a:cubicBezTo>
                                <a:cubicBezTo>
                                  <a:pt x="277" y="252"/>
                                  <a:pt x="283" y="256"/>
                                  <a:pt x="289" y="2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pt;margin-top:349.05pt;height:25.7pt;width:385.2pt;z-index:251684864;mso-width-relative:page;mso-height-relative:page;" coordsize="4892365,326390" o:gfxdata="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">
                <o:lock v:ext="edit" aspectratio="f"/>
                <v:shape id="_x0000_s1026" o:spid="_x0000_s1026" o:spt="202" type="#_x0000_t202" style="position:absolute;left:352425;top:0;height:326390;width:1151917;" filled="f" stroked="f" coordsize="21600,21600" o:gfxdata="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0vOE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1400175;top:171450;height:0;width:3492190;" filled="f" stroked="t" coordsize="21600,21600" o:gfxdata="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JtR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19050;height:287655;width:287655;v-text-anchor:middle;" fillcolor="#5B9BD5 [3204]" filled="t" stroked="f" coordsize="21600,21600" o:gfxdata="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0+7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30" o:spid="_x0000_s1026" o:spt="100" style="position:absolute;left:66675;top:85725;height:163395;width:162000;" fillcolor="#FFFFFF [3212]" filled="t" stroked="f" coordsize="462,466" o:gfxdata="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SgLe5AAAA2wAA&#10;AA8AAAAAAAAAAQAgAAAAIgAAAGRycy9kb3ducmV2LnhtbFBLAQIUABQAAAAIAIdO4kAzLwWeOwAA&#10;ADkAAAAQAAAAAAAAAAEAIAAAAAgBAABkcnMvc2hhcGV4bWwueG1sUEsFBgAAAAAGAAYAWwEAALID&#10;AAAAAA==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  <v:path o:connectlocs="27000,39270;24194,49088;61012,59256;62415,49439;27000,100281;24194,109748;61012,119916;62415,110098;27000,69775;24194,79593;61012,89762;62415,79593;102740,119916;141662,103787;100285,110098;101337,119916;83454,19635;11220,1753;0,133240;73636,162693;86259,162693;162000,133240;150428,1753;9818,133240;73636,29453;75740,152525;151831,133240;85909,152174;86259,29453;151831,133240;102740,59256;141662,42777;100285,49439;101337,59256;102740,89411;141662,73282;100285,79944;101337,8976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-12065</wp:posOffset>
            </wp:positionV>
            <wp:extent cx="1467485" cy="1520190"/>
            <wp:effectExtent l="71120" t="33020" r="76835" b="123190"/>
            <wp:wrapNone/>
            <wp:docPr id="2" name="图片 2" descr="C:\Users\skl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kl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484" cy="152019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-476250</wp:posOffset>
                </wp:positionV>
                <wp:extent cx="2375535" cy="10727690"/>
                <wp:effectExtent l="0" t="0" r="5715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10727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5pt;margin-top:-37.5pt;height:844.7pt;width:187.05pt;z-index:251697152;mso-width-relative:page;mso-height-relative:page;" fillcolor="#F2F2F2 [3052]" filled="t" stroked="f" coordsize="21600,21600" o:gfxdata="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u95G9YAAAAMAQAADwAAAAAA&#10;AAABACAAAAAiAAAAZHJzL2Rvd25yZXYueG1sUEsBAhQAFAAAAAgAh07iQJa6xrdOAgAAdQ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1780540</wp:posOffset>
                </wp:positionV>
                <wp:extent cx="2345690" cy="910590"/>
                <wp:effectExtent l="0" t="0" r="0" b="381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66" cy="910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pacing w:val="60"/>
                                <w:sz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pacing w:val="60"/>
                                <w:sz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宋康乐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140.2pt;height:71.7pt;width:184.7pt;z-index:251698176;mso-width-relative:page;mso-height-relative:page;" filled="f" stroked="f" coordsize="21600,21600" o:gfxdata="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QGMF/YAAAACwEAAA8AAAAAAAAAAQAgAAAAIgAAAGRycy9kb3ducmV2LnhtbFBLAQIUABQAAAAI&#10;AIdO4kDYUG5uJgIAACg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color w:val="5B9BD5" w:themeColor="accent1"/>
                          <w:spacing w:val="60"/>
                          <w:sz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pacing w:val="60"/>
                          <w:sz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宋康乐</w:t>
                      </w:r>
                    </w:p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2980690</wp:posOffset>
                </wp:positionV>
                <wp:extent cx="1870710" cy="6795770"/>
                <wp:effectExtent l="0" t="0" r="0" b="508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979" cy="6795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left="525" w:leftChars="25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岁，现居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525" w:leftChars="2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1891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5505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525" w:leftChars="2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sklhtml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525" w:leftChars="2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pt;margin-top:234.7pt;height:535.1pt;width:147.3pt;z-index:251699200;mso-width-relative:page;mso-height-relative:page;" filled="f" stroked="f" coordsize="21600,21600" o:gfxdata="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o0WZ9gAAAAMAQAADwAAAAAAAAABACAAAAAiAAAAZHJzL2Rvd25yZXYueG1sUEsBAhQAFAAA&#10;AAgAh07iQHI521woAgAAKQ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ind w:left="525" w:leftChars="250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岁，现居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525" w:leftChars="2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1891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5505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525" w:leftChars="2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sklhtml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525" w:leftChars="2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3094990</wp:posOffset>
                </wp:positionV>
                <wp:extent cx="125730" cy="140335"/>
                <wp:effectExtent l="0" t="0" r="8255" b="0"/>
                <wp:wrapNone/>
                <wp:docPr id="3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705" cy="140331"/>
                        </a:xfrm>
                        <a:custGeom>
                          <a:avLst/>
                          <a:gdLst>
                            <a:gd name="T0" fmla="*/ 77 w 402"/>
                            <a:gd name="T1" fmla="*/ 63 h 450"/>
                            <a:gd name="T2" fmla="*/ 107 w 402"/>
                            <a:gd name="T3" fmla="*/ 0 h 450"/>
                            <a:gd name="T4" fmla="*/ 138 w 402"/>
                            <a:gd name="T5" fmla="*/ 63 h 450"/>
                            <a:gd name="T6" fmla="*/ 294 w 402"/>
                            <a:gd name="T7" fmla="*/ 93 h 450"/>
                            <a:gd name="T8" fmla="*/ 263 w 402"/>
                            <a:gd name="T9" fmla="*/ 31 h 450"/>
                            <a:gd name="T10" fmla="*/ 324 w 402"/>
                            <a:gd name="T11" fmla="*/ 31 h 450"/>
                            <a:gd name="T12" fmla="*/ 294 w 402"/>
                            <a:gd name="T13" fmla="*/ 93 h 450"/>
                            <a:gd name="T14" fmla="*/ 294 w 402"/>
                            <a:gd name="T15" fmla="*/ 388 h 450"/>
                            <a:gd name="T16" fmla="*/ 341 w 402"/>
                            <a:gd name="T17" fmla="*/ 341 h 450"/>
                            <a:gd name="T18" fmla="*/ 341 w 402"/>
                            <a:gd name="T19" fmla="*/ 310 h 450"/>
                            <a:gd name="T20" fmla="*/ 294 w 402"/>
                            <a:gd name="T21" fmla="*/ 264 h 450"/>
                            <a:gd name="T22" fmla="*/ 341 w 402"/>
                            <a:gd name="T23" fmla="*/ 310 h 450"/>
                            <a:gd name="T24" fmla="*/ 294 w 402"/>
                            <a:gd name="T25" fmla="*/ 233 h 450"/>
                            <a:gd name="T26" fmla="*/ 341 w 402"/>
                            <a:gd name="T27" fmla="*/ 186 h 450"/>
                            <a:gd name="T28" fmla="*/ 263 w 402"/>
                            <a:gd name="T29" fmla="*/ 388 h 450"/>
                            <a:gd name="T30" fmla="*/ 217 w 402"/>
                            <a:gd name="T31" fmla="*/ 341 h 450"/>
                            <a:gd name="T32" fmla="*/ 263 w 402"/>
                            <a:gd name="T33" fmla="*/ 388 h 450"/>
                            <a:gd name="T34" fmla="*/ 217 w 402"/>
                            <a:gd name="T35" fmla="*/ 310 h 450"/>
                            <a:gd name="T36" fmla="*/ 263 w 402"/>
                            <a:gd name="T37" fmla="*/ 264 h 450"/>
                            <a:gd name="T38" fmla="*/ 263 w 402"/>
                            <a:gd name="T39" fmla="*/ 233 h 450"/>
                            <a:gd name="T40" fmla="*/ 217 w 402"/>
                            <a:gd name="T41" fmla="*/ 186 h 450"/>
                            <a:gd name="T42" fmla="*/ 263 w 402"/>
                            <a:gd name="T43" fmla="*/ 233 h 450"/>
                            <a:gd name="T44" fmla="*/ 139 w 402"/>
                            <a:gd name="T45" fmla="*/ 388 h 450"/>
                            <a:gd name="T46" fmla="*/ 185 w 402"/>
                            <a:gd name="T47" fmla="*/ 341 h 450"/>
                            <a:gd name="T48" fmla="*/ 185 w 402"/>
                            <a:gd name="T49" fmla="*/ 310 h 450"/>
                            <a:gd name="T50" fmla="*/ 139 w 402"/>
                            <a:gd name="T51" fmla="*/ 264 h 450"/>
                            <a:gd name="T52" fmla="*/ 185 w 402"/>
                            <a:gd name="T53" fmla="*/ 310 h 450"/>
                            <a:gd name="T54" fmla="*/ 139 w 402"/>
                            <a:gd name="T55" fmla="*/ 233 h 450"/>
                            <a:gd name="T56" fmla="*/ 185 w 402"/>
                            <a:gd name="T57" fmla="*/ 186 h 450"/>
                            <a:gd name="T58" fmla="*/ 108 w 402"/>
                            <a:gd name="T59" fmla="*/ 388 h 450"/>
                            <a:gd name="T60" fmla="*/ 62 w 402"/>
                            <a:gd name="T61" fmla="*/ 341 h 450"/>
                            <a:gd name="T62" fmla="*/ 108 w 402"/>
                            <a:gd name="T63" fmla="*/ 388 h 450"/>
                            <a:gd name="T64" fmla="*/ 62 w 402"/>
                            <a:gd name="T65" fmla="*/ 310 h 450"/>
                            <a:gd name="T66" fmla="*/ 108 w 402"/>
                            <a:gd name="T67" fmla="*/ 264 h 450"/>
                            <a:gd name="T68" fmla="*/ 108 w 402"/>
                            <a:gd name="T69" fmla="*/ 233 h 450"/>
                            <a:gd name="T70" fmla="*/ 62 w 402"/>
                            <a:gd name="T71" fmla="*/ 186 h 450"/>
                            <a:gd name="T72" fmla="*/ 108 w 402"/>
                            <a:gd name="T73" fmla="*/ 233 h 450"/>
                            <a:gd name="T74" fmla="*/ 31 w 402"/>
                            <a:gd name="T75" fmla="*/ 155 h 450"/>
                            <a:gd name="T76" fmla="*/ 371 w 402"/>
                            <a:gd name="T77" fmla="*/ 419 h 450"/>
                            <a:gd name="T78" fmla="*/ 371 w 402"/>
                            <a:gd name="T79" fmla="*/ 450 h 450"/>
                            <a:gd name="T80" fmla="*/ 0 w 402"/>
                            <a:gd name="T81" fmla="*/ 419 h 450"/>
                            <a:gd name="T82" fmla="*/ 31 w 402"/>
                            <a:gd name="T83" fmla="*/ 47 h 450"/>
                            <a:gd name="T84" fmla="*/ 62 w 402"/>
                            <a:gd name="T85" fmla="*/ 62 h 450"/>
                            <a:gd name="T86" fmla="*/ 155 w 402"/>
                            <a:gd name="T87" fmla="*/ 62 h 450"/>
                            <a:gd name="T88" fmla="*/ 248 w 402"/>
                            <a:gd name="T89" fmla="*/ 47 h 450"/>
                            <a:gd name="T90" fmla="*/ 294 w 402"/>
                            <a:gd name="T91" fmla="*/ 109 h 450"/>
                            <a:gd name="T92" fmla="*/ 341 w 402"/>
                            <a:gd name="T93" fmla="*/ 47 h 450"/>
                            <a:gd name="T94" fmla="*/ 402 w 402"/>
                            <a:gd name="T95" fmla="*/ 78 h 450"/>
                            <a:gd name="T96" fmla="*/ 371 w 402"/>
                            <a:gd name="T97" fmla="*/ 450 h 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402" h="450">
                              <a:moveTo>
                                <a:pt x="107" y="93"/>
                              </a:moveTo>
                              <a:cubicBezTo>
                                <a:pt x="91" y="93"/>
                                <a:pt x="77" y="79"/>
                                <a:pt x="77" y="63"/>
                              </a:cubicBezTo>
                              <a:cubicBezTo>
                                <a:pt x="77" y="31"/>
                                <a:pt x="77" y="31"/>
                                <a:pt x="77" y="31"/>
                              </a:cubicBezTo>
                              <a:cubicBezTo>
                                <a:pt x="77" y="14"/>
                                <a:pt x="91" y="0"/>
                                <a:pt x="107" y="0"/>
                              </a:cubicBezTo>
                              <a:cubicBezTo>
                                <a:pt x="125" y="0"/>
                                <a:pt x="138" y="14"/>
                                <a:pt x="138" y="31"/>
                              </a:cubicBezTo>
                              <a:cubicBezTo>
                                <a:pt x="138" y="63"/>
                                <a:pt x="138" y="63"/>
                                <a:pt x="138" y="63"/>
                              </a:cubicBezTo>
                              <a:cubicBezTo>
                                <a:pt x="138" y="79"/>
                                <a:pt x="125" y="93"/>
                                <a:pt x="107" y="93"/>
                              </a:cubicBezTo>
                              <a:close/>
                              <a:moveTo>
                                <a:pt x="294" y="93"/>
                              </a:moveTo>
                              <a:cubicBezTo>
                                <a:pt x="277" y="93"/>
                                <a:pt x="263" y="79"/>
                                <a:pt x="263" y="63"/>
                              </a:cubicBezTo>
                              <a:cubicBezTo>
                                <a:pt x="263" y="31"/>
                                <a:pt x="263" y="31"/>
                                <a:pt x="263" y="31"/>
                              </a:cubicBezTo>
                              <a:cubicBezTo>
                                <a:pt x="263" y="14"/>
                                <a:pt x="277" y="0"/>
                                <a:pt x="294" y="0"/>
                              </a:cubicBezTo>
                              <a:cubicBezTo>
                                <a:pt x="310" y="0"/>
                                <a:pt x="324" y="14"/>
                                <a:pt x="324" y="31"/>
                              </a:cubicBezTo>
                              <a:cubicBezTo>
                                <a:pt x="324" y="63"/>
                                <a:pt x="324" y="63"/>
                                <a:pt x="324" y="63"/>
                              </a:cubicBezTo>
                              <a:cubicBezTo>
                                <a:pt x="324" y="79"/>
                                <a:pt x="310" y="93"/>
                                <a:pt x="294" y="93"/>
                              </a:cubicBezTo>
                              <a:close/>
                              <a:moveTo>
                                <a:pt x="341" y="388"/>
                              </a:moveTo>
                              <a:cubicBezTo>
                                <a:pt x="294" y="388"/>
                                <a:pt x="294" y="388"/>
                                <a:pt x="294" y="388"/>
                              </a:cubicBezTo>
                              <a:cubicBezTo>
                                <a:pt x="294" y="341"/>
                                <a:pt x="294" y="341"/>
                                <a:pt x="294" y="341"/>
                              </a:cubicBezTo>
                              <a:cubicBezTo>
                                <a:pt x="341" y="341"/>
                                <a:pt x="341" y="341"/>
                                <a:pt x="341" y="341"/>
                              </a:cubicBezTo>
                              <a:lnTo>
                                <a:pt x="341" y="388"/>
                              </a:lnTo>
                              <a:close/>
                              <a:moveTo>
                                <a:pt x="341" y="310"/>
                              </a:moveTo>
                              <a:cubicBezTo>
                                <a:pt x="294" y="310"/>
                                <a:pt x="294" y="310"/>
                                <a:pt x="294" y="310"/>
                              </a:cubicBezTo>
                              <a:cubicBezTo>
                                <a:pt x="294" y="264"/>
                                <a:pt x="294" y="264"/>
                                <a:pt x="294" y="264"/>
                              </a:cubicBezTo>
                              <a:cubicBezTo>
                                <a:pt x="341" y="264"/>
                                <a:pt x="341" y="264"/>
                                <a:pt x="341" y="264"/>
                              </a:cubicBezTo>
                              <a:lnTo>
                                <a:pt x="341" y="310"/>
                              </a:lnTo>
                              <a:close/>
                              <a:moveTo>
                                <a:pt x="341" y="233"/>
                              </a:moveTo>
                              <a:cubicBezTo>
                                <a:pt x="294" y="233"/>
                                <a:pt x="294" y="233"/>
                                <a:pt x="294" y="233"/>
                              </a:cubicBezTo>
                              <a:cubicBezTo>
                                <a:pt x="294" y="186"/>
                                <a:pt x="294" y="186"/>
                                <a:pt x="294" y="186"/>
                              </a:cubicBezTo>
                              <a:cubicBezTo>
                                <a:pt x="341" y="186"/>
                                <a:pt x="341" y="186"/>
                                <a:pt x="341" y="186"/>
                              </a:cubicBezTo>
                              <a:lnTo>
                                <a:pt x="341" y="233"/>
                              </a:lnTo>
                              <a:close/>
                              <a:moveTo>
                                <a:pt x="263" y="388"/>
                              </a:moveTo>
                              <a:cubicBezTo>
                                <a:pt x="217" y="388"/>
                                <a:pt x="217" y="388"/>
                                <a:pt x="217" y="388"/>
                              </a:cubicBezTo>
                              <a:cubicBezTo>
                                <a:pt x="217" y="341"/>
                                <a:pt x="217" y="341"/>
                                <a:pt x="217" y="341"/>
                              </a:cubicBezTo>
                              <a:cubicBezTo>
                                <a:pt x="263" y="341"/>
                                <a:pt x="263" y="341"/>
                                <a:pt x="263" y="341"/>
                              </a:cubicBezTo>
                              <a:lnTo>
                                <a:pt x="263" y="388"/>
                              </a:lnTo>
                              <a:close/>
                              <a:moveTo>
                                <a:pt x="263" y="310"/>
                              </a:moveTo>
                              <a:cubicBezTo>
                                <a:pt x="217" y="310"/>
                                <a:pt x="217" y="310"/>
                                <a:pt x="217" y="310"/>
                              </a:cubicBezTo>
                              <a:cubicBezTo>
                                <a:pt x="217" y="264"/>
                                <a:pt x="217" y="264"/>
                                <a:pt x="217" y="264"/>
                              </a:cubicBezTo>
                              <a:cubicBezTo>
                                <a:pt x="263" y="264"/>
                                <a:pt x="263" y="264"/>
                                <a:pt x="263" y="264"/>
                              </a:cubicBezTo>
                              <a:lnTo>
                                <a:pt x="263" y="310"/>
                              </a:lnTo>
                              <a:close/>
                              <a:moveTo>
                                <a:pt x="263" y="233"/>
                              </a:moveTo>
                              <a:cubicBezTo>
                                <a:pt x="217" y="233"/>
                                <a:pt x="217" y="233"/>
                                <a:pt x="217" y="233"/>
                              </a:cubicBezTo>
                              <a:cubicBezTo>
                                <a:pt x="217" y="186"/>
                                <a:pt x="217" y="186"/>
                                <a:pt x="217" y="186"/>
                              </a:cubicBezTo>
                              <a:cubicBezTo>
                                <a:pt x="263" y="186"/>
                                <a:pt x="263" y="186"/>
                                <a:pt x="263" y="186"/>
                              </a:cubicBezTo>
                              <a:lnTo>
                                <a:pt x="263" y="233"/>
                              </a:lnTo>
                              <a:close/>
                              <a:moveTo>
                                <a:pt x="185" y="388"/>
                              </a:moveTo>
                              <a:cubicBezTo>
                                <a:pt x="139" y="388"/>
                                <a:pt x="139" y="388"/>
                                <a:pt x="139" y="388"/>
                              </a:cubicBezTo>
                              <a:cubicBezTo>
                                <a:pt x="139" y="341"/>
                                <a:pt x="139" y="341"/>
                                <a:pt x="139" y="341"/>
                              </a:cubicBezTo>
                              <a:cubicBezTo>
                                <a:pt x="185" y="341"/>
                                <a:pt x="185" y="341"/>
                                <a:pt x="185" y="341"/>
                              </a:cubicBezTo>
                              <a:lnTo>
                                <a:pt x="185" y="388"/>
                              </a:lnTo>
                              <a:close/>
                              <a:moveTo>
                                <a:pt x="185" y="310"/>
                              </a:moveTo>
                              <a:cubicBezTo>
                                <a:pt x="139" y="310"/>
                                <a:pt x="139" y="310"/>
                                <a:pt x="139" y="310"/>
                              </a:cubicBezTo>
                              <a:cubicBezTo>
                                <a:pt x="139" y="264"/>
                                <a:pt x="139" y="264"/>
                                <a:pt x="139" y="264"/>
                              </a:cubicBezTo>
                              <a:cubicBezTo>
                                <a:pt x="185" y="264"/>
                                <a:pt x="185" y="264"/>
                                <a:pt x="185" y="264"/>
                              </a:cubicBezTo>
                              <a:lnTo>
                                <a:pt x="185" y="310"/>
                              </a:lnTo>
                              <a:close/>
                              <a:moveTo>
                                <a:pt x="185" y="233"/>
                              </a:moveTo>
                              <a:cubicBezTo>
                                <a:pt x="139" y="233"/>
                                <a:pt x="139" y="233"/>
                                <a:pt x="139" y="233"/>
                              </a:cubicBezTo>
                              <a:cubicBezTo>
                                <a:pt x="139" y="186"/>
                                <a:pt x="139" y="186"/>
                                <a:pt x="139" y="186"/>
                              </a:cubicBezTo>
                              <a:cubicBezTo>
                                <a:pt x="185" y="186"/>
                                <a:pt x="185" y="186"/>
                                <a:pt x="185" y="186"/>
                              </a:cubicBezTo>
                              <a:lnTo>
                                <a:pt x="185" y="233"/>
                              </a:lnTo>
                              <a:close/>
                              <a:moveTo>
                                <a:pt x="108" y="388"/>
                              </a:moveTo>
                              <a:cubicBezTo>
                                <a:pt x="62" y="388"/>
                                <a:pt x="62" y="388"/>
                                <a:pt x="62" y="388"/>
                              </a:cubicBezTo>
                              <a:cubicBezTo>
                                <a:pt x="62" y="341"/>
                                <a:pt x="62" y="341"/>
                                <a:pt x="62" y="341"/>
                              </a:cubicBezTo>
                              <a:cubicBezTo>
                                <a:pt x="108" y="341"/>
                                <a:pt x="108" y="341"/>
                                <a:pt x="108" y="341"/>
                              </a:cubicBezTo>
                              <a:lnTo>
                                <a:pt x="108" y="388"/>
                              </a:lnTo>
                              <a:close/>
                              <a:moveTo>
                                <a:pt x="108" y="310"/>
                              </a:moveTo>
                              <a:cubicBezTo>
                                <a:pt x="62" y="310"/>
                                <a:pt x="62" y="310"/>
                                <a:pt x="62" y="310"/>
                              </a:cubicBezTo>
                              <a:cubicBezTo>
                                <a:pt x="62" y="264"/>
                                <a:pt x="62" y="264"/>
                                <a:pt x="62" y="264"/>
                              </a:cubicBezTo>
                              <a:cubicBezTo>
                                <a:pt x="108" y="264"/>
                                <a:pt x="108" y="264"/>
                                <a:pt x="108" y="264"/>
                              </a:cubicBezTo>
                              <a:lnTo>
                                <a:pt x="108" y="310"/>
                              </a:lnTo>
                              <a:close/>
                              <a:moveTo>
                                <a:pt x="108" y="233"/>
                              </a:move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62" y="186"/>
                                <a:pt x="62" y="186"/>
                                <a:pt x="62" y="186"/>
                              </a:cubicBezTo>
                              <a:cubicBezTo>
                                <a:pt x="108" y="186"/>
                                <a:pt x="108" y="186"/>
                                <a:pt x="108" y="186"/>
                              </a:cubicBezTo>
                              <a:lnTo>
                                <a:pt x="108" y="233"/>
                              </a:lnTo>
                              <a:close/>
                              <a:moveTo>
                                <a:pt x="371" y="155"/>
                              </a:moveTo>
                              <a:cubicBezTo>
                                <a:pt x="31" y="155"/>
                                <a:pt x="31" y="155"/>
                                <a:pt x="31" y="155"/>
                              </a:cubicBezTo>
                              <a:cubicBezTo>
                                <a:pt x="31" y="419"/>
                                <a:pt x="31" y="419"/>
                                <a:pt x="31" y="419"/>
                              </a:cubicBezTo>
                              <a:cubicBezTo>
                                <a:pt x="371" y="419"/>
                                <a:pt x="371" y="419"/>
                                <a:pt x="371" y="419"/>
                              </a:cubicBezTo>
                              <a:lnTo>
                                <a:pt x="371" y="155"/>
                              </a:lnTo>
                              <a:close/>
                              <a:moveTo>
                                <a:pt x="371" y="450"/>
                              </a:moveTo>
                              <a:cubicBezTo>
                                <a:pt x="31" y="450"/>
                                <a:pt x="31" y="450"/>
                                <a:pt x="31" y="450"/>
                              </a:cubicBezTo>
                              <a:cubicBezTo>
                                <a:pt x="14" y="450"/>
                                <a:pt x="0" y="436"/>
                                <a:pt x="0" y="419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60"/>
                                <a:pt x="14" y="47"/>
                                <a:pt x="31" y="47"/>
                              </a:cubicBezTo>
                              <a:cubicBezTo>
                                <a:pt x="62" y="47"/>
                                <a:pt x="62" y="47"/>
                                <a:pt x="62" y="47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62" y="88"/>
                                <a:pt x="82" y="109"/>
                                <a:pt x="108" y="109"/>
                              </a:cubicBezTo>
                              <a:cubicBezTo>
                                <a:pt x="134" y="109"/>
                                <a:pt x="155" y="88"/>
                                <a:pt x="155" y="62"/>
                              </a:cubicBezTo>
                              <a:cubicBezTo>
                                <a:pt x="155" y="47"/>
                                <a:pt x="155" y="47"/>
                                <a:pt x="155" y="47"/>
                              </a:cubicBezTo>
                              <a:cubicBezTo>
                                <a:pt x="248" y="47"/>
                                <a:pt x="248" y="47"/>
                                <a:pt x="248" y="47"/>
                              </a:cubicBezTo>
                              <a:cubicBezTo>
                                <a:pt x="248" y="62"/>
                                <a:pt x="248" y="62"/>
                                <a:pt x="248" y="62"/>
                              </a:cubicBezTo>
                              <a:cubicBezTo>
                                <a:pt x="248" y="88"/>
                                <a:pt x="268" y="109"/>
                                <a:pt x="294" y="109"/>
                              </a:cubicBezTo>
                              <a:cubicBezTo>
                                <a:pt x="320" y="109"/>
                                <a:pt x="341" y="88"/>
                                <a:pt x="341" y="62"/>
                              </a:cubicBezTo>
                              <a:cubicBezTo>
                                <a:pt x="341" y="47"/>
                                <a:pt x="341" y="47"/>
                                <a:pt x="341" y="47"/>
                              </a:cubicBezTo>
                              <a:cubicBezTo>
                                <a:pt x="371" y="47"/>
                                <a:pt x="371" y="47"/>
                                <a:pt x="371" y="47"/>
                              </a:cubicBezTo>
                              <a:cubicBezTo>
                                <a:pt x="388" y="47"/>
                                <a:pt x="402" y="60"/>
                                <a:pt x="402" y="78"/>
                              </a:cubicBezTo>
                              <a:cubicBezTo>
                                <a:pt x="402" y="419"/>
                                <a:pt x="402" y="419"/>
                                <a:pt x="402" y="419"/>
                              </a:cubicBezTo>
                              <a:cubicBezTo>
                                <a:pt x="402" y="436"/>
                                <a:pt x="388" y="450"/>
                                <a:pt x="371" y="4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6pt;margin-top:243.7pt;height:11.05pt;width:9.9pt;z-index:251701248;mso-width-relative:page;mso-height-relative:page;" fillcolor="#5B9BD5 [3204]" filled="t" stroked="f" coordsize="402,450" o:gfxdata="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" path="m107,93c91,93,77,79,77,63c77,31,77,31,77,31c77,14,91,0,107,0c125,0,138,14,138,31c138,63,138,63,138,63c138,79,125,93,107,93xm294,93c277,93,263,79,263,63c263,31,263,31,263,31c263,14,277,0,294,0c310,0,324,14,324,31c324,63,324,63,324,63c324,79,310,93,294,93xm341,388c294,388,294,388,294,388c294,341,294,341,294,341c341,341,341,341,341,341l341,388xm341,310c294,310,294,310,294,310c294,264,294,264,294,264c341,264,341,264,341,264l341,310xm341,233c294,233,294,233,294,233c294,186,294,186,294,186c341,186,341,186,341,186l341,233xm263,388c217,388,217,388,217,388c217,341,217,341,217,341c263,341,263,341,263,341l263,388xm263,310c217,310,217,310,217,310c217,264,217,264,217,264c263,264,263,264,263,264l263,310xm263,233c217,233,217,233,217,233c217,186,217,186,217,186c263,186,263,186,263,186l263,233xm185,388c139,388,139,388,139,388c139,341,139,341,139,341c185,341,185,341,185,341l185,388xm185,310c139,310,139,310,139,310c139,264,139,264,139,264c185,264,185,264,185,264l185,310xm185,233c139,233,139,233,139,233c139,186,139,186,139,186c185,186,185,186,185,186l185,233xm108,388c62,388,62,388,62,388c62,341,62,341,62,341c108,341,108,341,108,341l108,388xm108,310c62,310,62,310,62,310c62,264,62,264,62,264c108,264,108,264,108,264l108,310xm108,233c62,233,62,233,62,233c62,186,62,186,62,186c108,186,108,186,108,186l108,233xm371,155c31,155,31,155,31,155c31,419,31,419,31,419c371,419,371,419,371,419l371,155xm371,450c31,450,31,450,31,450c14,450,0,436,0,419c0,78,0,78,0,78c0,60,14,47,31,47c62,47,62,47,62,47c62,62,62,62,62,62c62,88,82,109,108,109c134,109,155,88,155,62c155,47,155,47,155,47c248,47,248,47,248,47c248,62,248,62,248,62c248,88,268,109,294,109c320,109,341,88,341,62c341,47,341,47,341,47c371,47,371,47,371,47c388,47,402,60,402,78c402,419,402,419,402,419c402,436,388,450,371,450xe">
                <v:path o:connectlocs="24077,19646;33458,0;43152,19646;91933,29001;82239,9667;101314,9667;91933,29001;91933,120996;106630,106339;106630,96672;91933,82327;106630,96672;91933,72660;106630,58003;82239,120996;67855,106339;82239,120996;67855,96672;82239,82327;82239,72660;67855,58003;82239,72660;43465,120996;57849,106339;57849,96672;43465,82327;57849,96672;43465,72660;57849,58003;33771,120996;19387,106339;33771,120996;19387,96672;33771,82327;33771,72660;19387,58003;33771,72660;9693,48336;116011,130663;116011,140331;0,130663;9693,14656;19387,19334;48468,19334;77549,14656;91933,33991;106630,14656;125705,24324;116011,140331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3428365</wp:posOffset>
                </wp:positionV>
                <wp:extent cx="143510" cy="143510"/>
                <wp:effectExtent l="0" t="0" r="9525" b="9525"/>
                <wp:wrapNone/>
                <wp:docPr id="38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482" cy="143506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6.75pt;margin-top:269.95pt;height:11.3pt;width:11.3pt;z-index:251702272;mso-width-relative:page;mso-height-relative:page;" fillcolor="#5B9BD5 [3204]" filled="t" stroked="f" coordsize="4545,4545" o:gfxdata="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/ZQx1dYAAAAJAQAADwAAAAAAAAABACAAAAAiAAAAZHJzL2Rvd25yZXYu&#10;eG1sUEsBAhQAFAAAAAgAh07iQAvfRZo3BAAA9wwAAA4AAAAAAAAAAQAgAAAAJQEAAGRycy9lMm9E&#10;b2MueG1sUEsFBgAAAAAGAAYAWQEAAM4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39,83356;41103,50140;41955,18344;9312,22165;43091,100406;121320,134191;125140,101575;93350,102396;60139,83356;60139,83356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3761740</wp:posOffset>
                </wp:positionV>
                <wp:extent cx="143510" cy="117475"/>
                <wp:effectExtent l="0" t="0" r="9525" b="0"/>
                <wp:wrapNone/>
                <wp:docPr id="4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482" cy="117472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-6.75pt;margin-top:296.2pt;height:9.25pt;width:11.3pt;z-index:251703296;mso-width-relative:page;mso-height-relative:page;" fillcolor="#5B9BD5 [3204]" filled="t" stroked="f" coordsize="4099,3358" o:gfxdata="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AgUEgo2wAAAAkBAAAPAAAAAAAAAAEAIAAAACIAAABkcnMvZG93bnJldi54&#10;bWxQSwECFAAUAAAACACHTuJAXbCgiU4FAAA/FQAADgAAAAAAAAABACAAAAAqAQAAZHJzL2Uyb0Rv&#10;Yy54bWxQSwUGAAAAAAYABgBZAQAA6gg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489,117472;17992,117472;0,100680;0,31484;66402,70455;67172,71259;75678,71259;143482,31694;143482,100680;125489,117472;71723,63528;4200,23928;0,22283;0,16756;17992,0;125489,0;143482,16756;143482,22388;139421,23998;71723,63528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2686050</wp:posOffset>
                </wp:positionH>
                <wp:positionV relativeFrom="paragraph">
                  <wp:posOffset>-95250</wp:posOffset>
                </wp:positionV>
                <wp:extent cx="4535805" cy="76434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764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点滴信用H5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"http://h5fcity.fcity.xin/#/"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http://h5fcity.fcity.xin/#/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一款贷款超市的产品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技术栈：vue+gulp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矩恩生物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"http://www.gujinyiguan.com/"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http://www.gujinyiguan.com/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宁波云游俱乐部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"http://yunyou.unohacha.com/"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http://yunyou.unohacha.com/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夸克优富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"http://www.quarkwealth.com/"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http://www.quarkwealth.com/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美蒂诺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"http://maydoors.com/"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http://maydoors.com/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巨涛生物科技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instrText xml:space="preserve"> HYPERLINK "http://www.hzpaana.com.cn/"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http://www.hzpaana.com.cn/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546A" w:themeColor="text2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宁波云游俱乐部公众号开发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掌握Web前端的基本技能，熟悉W3C标准，页面布局架构，前端语义化，浏览器兼容等。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熟使用vue框架，了解react框架，小程序。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了解后台开发语言 php、node 以及 mysql、mongodb 数据库，能够熟练应用 ajax 实现与后台的数据交互。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熟悉Bootstrap，jQuery，less，sass，git等技术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5pt;margin-top:-7.5pt;height:601.85pt;width:357.15pt;mso-position-horizontal-relative:page;z-index:251644928;mso-width-relative:page;mso-height-relative:page;" filled="f" stroked="f" coordsize="21600,21600" o:gfxdata="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YBvi3AAAAA0BAAAPAAAAAAAAAAEAIAAAACIAAABkcnMvZG93bnJldi54bWxQSwECFAAU&#10;AAAACACHTuJA5Gy/Uy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点滴信用H5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"http://h5fcity.fcity.xin/#/" </w:instrTex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http://h5fcity.fcity.xin/#/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一款贷款超市的产品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技术栈：vue+gulp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矩恩生物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"http://www.gujinyiguan.com/"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http://www.gujinyiguan.com/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宁波云游俱乐部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"http://yunyou.unohacha.com/"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http://yunyou.unohacha.com/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夸克优富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"http://www.quarkwealth.com/"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http://www.quarkwealth.com/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美蒂诺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"http://maydoors.com/"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http://maydoors.com/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巨涛生物科技      </w:t>
                      </w: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instrText xml:space="preserve"> HYPERLINK "http://www.hzpaana.com.cn/" </w:instrTex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http://www.hzpaana.com.cn/</w:t>
                      </w:r>
                      <w:r>
                        <w:rPr>
                          <w:rFonts w:hint="eastAsia" w:ascii="微软雅黑" w:hAnsi="微软雅黑" w:eastAsia="微软雅黑"/>
                          <w:color w:val="44546A" w:themeColor="text2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宁波云游俱乐部公众号开发</w:t>
                      </w:r>
                    </w:p>
                    <w:p>
                      <w:pPr>
                        <w:pStyle w:val="5"/>
                        <w:spacing w:before="0" w:beforeAutospacing="0" w:after="120" w:afterAutospacing="0" w:line="360" w:lineRule="exact"/>
                        <w:rPr>
                          <w:rStyle w:val="7"/>
                          <w:rFonts w:hint="eastAsia" w:ascii="微软雅黑" w:hAnsi="微软雅黑" w:eastAsia="微软雅黑" w:cs="微软雅黑"/>
                          <w:color w:val="5B9BD5" w:themeColor="accen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掌握Web前端的基本技能，熟悉W3C标准，页面布局架构，前端语义化，浏览器兼容等。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熟使用vue框架，了解react框架，小程序。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了解后台开发语言 php、node 以及 mysql、mongodb 数据库，能够熟练应用 ajax 实现与后台的数据交互。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熟悉Bootstrap，jQuery，less，sass，git等技术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30033"/>
    <w:multiLevelType w:val="multilevel"/>
    <w:tmpl w:val="2BC300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23A5E"/>
    <w:rsid w:val="00022AAA"/>
    <w:rsid w:val="0003353F"/>
    <w:rsid w:val="00041BE1"/>
    <w:rsid w:val="00047A63"/>
    <w:rsid w:val="0006200D"/>
    <w:rsid w:val="00065836"/>
    <w:rsid w:val="00081B2A"/>
    <w:rsid w:val="00091CCA"/>
    <w:rsid w:val="000A75D8"/>
    <w:rsid w:val="000B6F2A"/>
    <w:rsid w:val="000B75C1"/>
    <w:rsid w:val="000C4768"/>
    <w:rsid w:val="000C7F17"/>
    <w:rsid w:val="000E2C3A"/>
    <w:rsid w:val="00101304"/>
    <w:rsid w:val="00116723"/>
    <w:rsid w:val="00120C56"/>
    <w:rsid w:val="00130AD4"/>
    <w:rsid w:val="00134B1F"/>
    <w:rsid w:val="00141616"/>
    <w:rsid w:val="0014443F"/>
    <w:rsid w:val="0015682E"/>
    <w:rsid w:val="001600A4"/>
    <w:rsid w:val="00166977"/>
    <w:rsid w:val="00175C6F"/>
    <w:rsid w:val="00180836"/>
    <w:rsid w:val="001A3B0F"/>
    <w:rsid w:val="001A582A"/>
    <w:rsid w:val="001B580C"/>
    <w:rsid w:val="001C407F"/>
    <w:rsid w:val="001D16BB"/>
    <w:rsid w:val="00212DE1"/>
    <w:rsid w:val="00217A75"/>
    <w:rsid w:val="00232209"/>
    <w:rsid w:val="00233AE3"/>
    <w:rsid w:val="0025580E"/>
    <w:rsid w:val="00256D5A"/>
    <w:rsid w:val="00264781"/>
    <w:rsid w:val="00271477"/>
    <w:rsid w:val="00277CEF"/>
    <w:rsid w:val="00282FE6"/>
    <w:rsid w:val="002905F9"/>
    <w:rsid w:val="002906D8"/>
    <w:rsid w:val="002A6B7A"/>
    <w:rsid w:val="002B6352"/>
    <w:rsid w:val="002C01F0"/>
    <w:rsid w:val="002C366A"/>
    <w:rsid w:val="002D42BE"/>
    <w:rsid w:val="002D4DFB"/>
    <w:rsid w:val="002E6664"/>
    <w:rsid w:val="0031791B"/>
    <w:rsid w:val="00351BB3"/>
    <w:rsid w:val="0036105B"/>
    <w:rsid w:val="003724A9"/>
    <w:rsid w:val="00392C61"/>
    <w:rsid w:val="003A5E2A"/>
    <w:rsid w:val="003B019A"/>
    <w:rsid w:val="003B21B4"/>
    <w:rsid w:val="003B2D81"/>
    <w:rsid w:val="003B41FE"/>
    <w:rsid w:val="003C2D34"/>
    <w:rsid w:val="003E7111"/>
    <w:rsid w:val="003F0678"/>
    <w:rsid w:val="003F42DF"/>
    <w:rsid w:val="004025BB"/>
    <w:rsid w:val="00415258"/>
    <w:rsid w:val="00415854"/>
    <w:rsid w:val="004168CA"/>
    <w:rsid w:val="00427116"/>
    <w:rsid w:val="004319EA"/>
    <w:rsid w:val="004333CE"/>
    <w:rsid w:val="004628C9"/>
    <w:rsid w:val="004756EC"/>
    <w:rsid w:val="004916D6"/>
    <w:rsid w:val="004A3216"/>
    <w:rsid w:val="004D71DE"/>
    <w:rsid w:val="004D7242"/>
    <w:rsid w:val="00516F15"/>
    <w:rsid w:val="00521C5A"/>
    <w:rsid w:val="0052656C"/>
    <w:rsid w:val="005277E3"/>
    <w:rsid w:val="00553314"/>
    <w:rsid w:val="00570039"/>
    <w:rsid w:val="00595D8A"/>
    <w:rsid w:val="005A13FE"/>
    <w:rsid w:val="005E51AF"/>
    <w:rsid w:val="005E5628"/>
    <w:rsid w:val="006002FA"/>
    <w:rsid w:val="00601059"/>
    <w:rsid w:val="00626D92"/>
    <w:rsid w:val="00627DF3"/>
    <w:rsid w:val="00661B84"/>
    <w:rsid w:val="0068067F"/>
    <w:rsid w:val="00681059"/>
    <w:rsid w:val="006955D1"/>
    <w:rsid w:val="006C4BCA"/>
    <w:rsid w:val="006E35FF"/>
    <w:rsid w:val="00704644"/>
    <w:rsid w:val="00716A8B"/>
    <w:rsid w:val="00737260"/>
    <w:rsid w:val="00743CFF"/>
    <w:rsid w:val="007B4EB5"/>
    <w:rsid w:val="007C43D0"/>
    <w:rsid w:val="007E525B"/>
    <w:rsid w:val="007E79A8"/>
    <w:rsid w:val="007F0EF5"/>
    <w:rsid w:val="00804EA3"/>
    <w:rsid w:val="0081574A"/>
    <w:rsid w:val="008301EE"/>
    <w:rsid w:val="008305EC"/>
    <w:rsid w:val="0083204F"/>
    <w:rsid w:val="008570A0"/>
    <w:rsid w:val="0085761C"/>
    <w:rsid w:val="00865E76"/>
    <w:rsid w:val="00883788"/>
    <w:rsid w:val="00896916"/>
    <w:rsid w:val="00897E15"/>
    <w:rsid w:val="008A0668"/>
    <w:rsid w:val="008A2BCD"/>
    <w:rsid w:val="008A335E"/>
    <w:rsid w:val="008C5A14"/>
    <w:rsid w:val="008D5188"/>
    <w:rsid w:val="008F1524"/>
    <w:rsid w:val="008F1D87"/>
    <w:rsid w:val="00917C1B"/>
    <w:rsid w:val="00925097"/>
    <w:rsid w:val="00927C11"/>
    <w:rsid w:val="00931E08"/>
    <w:rsid w:val="009527FF"/>
    <w:rsid w:val="009557B2"/>
    <w:rsid w:val="00955F91"/>
    <w:rsid w:val="00957EB3"/>
    <w:rsid w:val="00981B96"/>
    <w:rsid w:val="009932F1"/>
    <w:rsid w:val="0099596F"/>
    <w:rsid w:val="009B005F"/>
    <w:rsid w:val="009B1936"/>
    <w:rsid w:val="009C64B3"/>
    <w:rsid w:val="009D0B8E"/>
    <w:rsid w:val="009D747E"/>
    <w:rsid w:val="009F2438"/>
    <w:rsid w:val="009F2836"/>
    <w:rsid w:val="009F64DF"/>
    <w:rsid w:val="00A2165D"/>
    <w:rsid w:val="00A55137"/>
    <w:rsid w:val="00A67F85"/>
    <w:rsid w:val="00A7028C"/>
    <w:rsid w:val="00A704FE"/>
    <w:rsid w:val="00A76210"/>
    <w:rsid w:val="00A90B02"/>
    <w:rsid w:val="00A92191"/>
    <w:rsid w:val="00AB2D25"/>
    <w:rsid w:val="00AB742F"/>
    <w:rsid w:val="00AC1B96"/>
    <w:rsid w:val="00AD0D69"/>
    <w:rsid w:val="00AD4A6D"/>
    <w:rsid w:val="00AD5E6F"/>
    <w:rsid w:val="00AF6C81"/>
    <w:rsid w:val="00B01E84"/>
    <w:rsid w:val="00B032A6"/>
    <w:rsid w:val="00B03883"/>
    <w:rsid w:val="00B110FD"/>
    <w:rsid w:val="00B21523"/>
    <w:rsid w:val="00B42323"/>
    <w:rsid w:val="00B52472"/>
    <w:rsid w:val="00B7025E"/>
    <w:rsid w:val="00B72CCE"/>
    <w:rsid w:val="00B74F2C"/>
    <w:rsid w:val="00B829BA"/>
    <w:rsid w:val="00B8687E"/>
    <w:rsid w:val="00BD6A39"/>
    <w:rsid w:val="00BE0CE4"/>
    <w:rsid w:val="00BF45DB"/>
    <w:rsid w:val="00C10573"/>
    <w:rsid w:val="00C255DC"/>
    <w:rsid w:val="00C539F3"/>
    <w:rsid w:val="00C540AF"/>
    <w:rsid w:val="00C6151A"/>
    <w:rsid w:val="00C74687"/>
    <w:rsid w:val="00C80A47"/>
    <w:rsid w:val="00C915D6"/>
    <w:rsid w:val="00CA735B"/>
    <w:rsid w:val="00CB56ED"/>
    <w:rsid w:val="00CF58C4"/>
    <w:rsid w:val="00D070F1"/>
    <w:rsid w:val="00D22C59"/>
    <w:rsid w:val="00D357D2"/>
    <w:rsid w:val="00D452B0"/>
    <w:rsid w:val="00D45D93"/>
    <w:rsid w:val="00D7642C"/>
    <w:rsid w:val="00D92EC5"/>
    <w:rsid w:val="00DA5433"/>
    <w:rsid w:val="00DA65E1"/>
    <w:rsid w:val="00DA7BB1"/>
    <w:rsid w:val="00DB44E8"/>
    <w:rsid w:val="00DB5BA3"/>
    <w:rsid w:val="00DC1F1D"/>
    <w:rsid w:val="00DC5C68"/>
    <w:rsid w:val="00DD077A"/>
    <w:rsid w:val="00E006F3"/>
    <w:rsid w:val="00E27A53"/>
    <w:rsid w:val="00E30EC9"/>
    <w:rsid w:val="00E3511F"/>
    <w:rsid w:val="00E45E62"/>
    <w:rsid w:val="00E615DA"/>
    <w:rsid w:val="00E63611"/>
    <w:rsid w:val="00E63AE3"/>
    <w:rsid w:val="00E8694E"/>
    <w:rsid w:val="00E971CB"/>
    <w:rsid w:val="00EA7ADC"/>
    <w:rsid w:val="00EC5AEC"/>
    <w:rsid w:val="00ED5CED"/>
    <w:rsid w:val="00EE70E1"/>
    <w:rsid w:val="00EF51C7"/>
    <w:rsid w:val="00EF5B58"/>
    <w:rsid w:val="00F130A2"/>
    <w:rsid w:val="00F1363F"/>
    <w:rsid w:val="00F17CFB"/>
    <w:rsid w:val="00F531FC"/>
    <w:rsid w:val="00F72BF7"/>
    <w:rsid w:val="00F83B83"/>
    <w:rsid w:val="00F91473"/>
    <w:rsid w:val="00FF3DCD"/>
    <w:rsid w:val="00FF7565"/>
    <w:rsid w:val="02B832DE"/>
    <w:rsid w:val="04E62461"/>
    <w:rsid w:val="070E0597"/>
    <w:rsid w:val="09C84C9C"/>
    <w:rsid w:val="09E52880"/>
    <w:rsid w:val="0A4B72B9"/>
    <w:rsid w:val="0B8653C3"/>
    <w:rsid w:val="0BC12E20"/>
    <w:rsid w:val="0BEA40FC"/>
    <w:rsid w:val="11D73B60"/>
    <w:rsid w:val="121D5944"/>
    <w:rsid w:val="14D93FE7"/>
    <w:rsid w:val="16641F65"/>
    <w:rsid w:val="17B230D1"/>
    <w:rsid w:val="218C16FE"/>
    <w:rsid w:val="2453565C"/>
    <w:rsid w:val="24E832E8"/>
    <w:rsid w:val="27C23A5E"/>
    <w:rsid w:val="28A0793C"/>
    <w:rsid w:val="28CE3FC2"/>
    <w:rsid w:val="2B0C187E"/>
    <w:rsid w:val="2F366EC7"/>
    <w:rsid w:val="35440D5D"/>
    <w:rsid w:val="37A82ED8"/>
    <w:rsid w:val="39DE1F5C"/>
    <w:rsid w:val="3A181385"/>
    <w:rsid w:val="3A7B59B4"/>
    <w:rsid w:val="3EA8234E"/>
    <w:rsid w:val="42495B8E"/>
    <w:rsid w:val="42FA14A5"/>
    <w:rsid w:val="43BE4D9C"/>
    <w:rsid w:val="47CF123A"/>
    <w:rsid w:val="53426A89"/>
    <w:rsid w:val="539D5547"/>
    <w:rsid w:val="56645420"/>
    <w:rsid w:val="5A584E66"/>
    <w:rsid w:val="5D1F7245"/>
    <w:rsid w:val="5E161564"/>
    <w:rsid w:val="5F896DB6"/>
    <w:rsid w:val="636444AB"/>
    <w:rsid w:val="652D37CA"/>
    <w:rsid w:val="670377E9"/>
    <w:rsid w:val="6E545D35"/>
    <w:rsid w:val="77A71C9C"/>
    <w:rsid w:val="77F855B3"/>
    <w:rsid w:val="7DF925F0"/>
    <w:rsid w:val="7FD7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l\AppData\Roaming\kingsoft\office6\templates\download\57b8c329-44ec-cda0-b974-b3c277a905f1\&#31243;&#24207;&#21592;&#22810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程序员多页简历.docx</Template>
  <Pages>2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2018-12-13T06:42:00Z</dcterms:created>
  <dc:creator>skl</dc:creator>
  <cp:lastModifiedBy>路上，灵魂的自由者</cp:lastModifiedBy>
  <dcterms:modified xsi:type="dcterms:W3CDTF">2018-12-19T07:43:27Z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4</vt:lpwstr>
  </property>
</Properties>
</file>