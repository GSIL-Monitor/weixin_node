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rPr>
          <w:rFonts w:ascii="微软雅黑" w:hAnsi="微软雅黑" w:eastAsia="微软雅黑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-491490</wp:posOffset>
                </wp:positionV>
                <wp:extent cx="2376170" cy="10727690"/>
                <wp:effectExtent l="0" t="0" r="127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000" cy="10728000"/>
                          <a:chOff x="0" y="0"/>
                          <a:chExt cx="2376000" cy="1072800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2376000" cy="1072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8569" y="2257360"/>
                            <a:ext cx="2346157" cy="910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64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pacing w:val="60"/>
                                  <w:sz w:val="5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pacing w:val="60"/>
                                  <w:sz w:val="5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宋康乐</w:t>
                              </w:r>
                            </w:p>
                            <w:p>
                              <w:pPr>
                                <w:snapToGrid w:val="0"/>
                                <w:spacing w:line="64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86" name="文本框 386"/>
                        <wps:cNvSpPr txBox="1"/>
                        <wps:spPr>
                          <a:xfrm>
                            <a:off x="304740" y="3457475"/>
                            <a:ext cx="1871211" cy="6795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ind w:left="525" w:leftChars="25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岁，现居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杭州</w:t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ind w:left="525" w:leftChars="250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1891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5505</w:t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ind w:left="525" w:leftChars="25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"mailto:sklhtml@163.com"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sklhtml</w:t>
                              </w:r>
                              <w:r>
                                <w:rPr>
                                  <w:rStyle w:val="7"/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Style w:val="7"/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2013.09-2017.06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西安外事学院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电气工程及其自动化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拥有良好的代码习惯，追求结构清晰，命名规范，逻辑性强，代码冗余率低。 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思维敏捷，有较强的学习能力，善于学习新的方法和技术，能够积极主动的分析和解决问题，有适应高压力和快节奏的工作环境的能力。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有对新技术不断探索和研究的精神，责任心强，工作勤奋踏实，富有激情，有良好的沟通能力、团队协作精神。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 descr="C:\Users\skl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1448" y="426732"/>
                            <a:ext cx="1467380" cy="152023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0050" y="3571875"/>
                            <a:ext cx="125730" cy="140335"/>
                          </a:xfrm>
                          <a:custGeom>
                            <a:avLst/>
                            <a:gdLst>
                              <a:gd name="T0" fmla="*/ 77 w 402"/>
                              <a:gd name="T1" fmla="*/ 63 h 450"/>
                              <a:gd name="T2" fmla="*/ 107 w 402"/>
                              <a:gd name="T3" fmla="*/ 0 h 450"/>
                              <a:gd name="T4" fmla="*/ 138 w 402"/>
                              <a:gd name="T5" fmla="*/ 63 h 450"/>
                              <a:gd name="T6" fmla="*/ 294 w 402"/>
                              <a:gd name="T7" fmla="*/ 93 h 450"/>
                              <a:gd name="T8" fmla="*/ 263 w 402"/>
                              <a:gd name="T9" fmla="*/ 31 h 450"/>
                              <a:gd name="T10" fmla="*/ 324 w 402"/>
                              <a:gd name="T11" fmla="*/ 31 h 450"/>
                              <a:gd name="T12" fmla="*/ 294 w 402"/>
                              <a:gd name="T13" fmla="*/ 93 h 450"/>
                              <a:gd name="T14" fmla="*/ 294 w 402"/>
                              <a:gd name="T15" fmla="*/ 388 h 450"/>
                              <a:gd name="T16" fmla="*/ 341 w 402"/>
                              <a:gd name="T17" fmla="*/ 341 h 450"/>
                              <a:gd name="T18" fmla="*/ 341 w 402"/>
                              <a:gd name="T19" fmla="*/ 310 h 450"/>
                              <a:gd name="T20" fmla="*/ 294 w 402"/>
                              <a:gd name="T21" fmla="*/ 264 h 450"/>
                              <a:gd name="T22" fmla="*/ 341 w 402"/>
                              <a:gd name="T23" fmla="*/ 310 h 450"/>
                              <a:gd name="T24" fmla="*/ 294 w 402"/>
                              <a:gd name="T25" fmla="*/ 233 h 450"/>
                              <a:gd name="T26" fmla="*/ 341 w 402"/>
                              <a:gd name="T27" fmla="*/ 186 h 450"/>
                              <a:gd name="T28" fmla="*/ 263 w 402"/>
                              <a:gd name="T29" fmla="*/ 388 h 450"/>
                              <a:gd name="T30" fmla="*/ 217 w 402"/>
                              <a:gd name="T31" fmla="*/ 341 h 450"/>
                              <a:gd name="T32" fmla="*/ 263 w 402"/>
                              <a:gd name="T33" fmla="*/ 388 h 450"/>
                              <a:gd name="T34" fmla="*/ 217 w 402"/>
                              <a:gd name="T35" fmla="*/ 310 h 450"/>
                              <a:gd name="T36" fmla="*/ 263 w 402"/>
                              <a:gd name="T37" fmla="*/ 264 h 450"/>
                              <a:gd name="T38" fmla="*/ 263 w 402"/>
                              <a:gd name="T39" fmla="*/ 233 h 450"/>
                              <a:gd name="T40" fmla="*/ 217 w 402"/>
                              <a:gd name="T41" fmla="*/ 186 h 450"/>
                              <a:gd name="T42" fmla="*/ 263 w 402"/>
                              <a:gd name="T43" fmla="*/ 233 h 450"/>
                              <a:gd name="T44" fmla="*/ 139 w 402"/>
                              <a:gd name="T45" fmla="*/ 388 h 450"/>
                              <a:gd name="T46" fmla="*/ 185 w 402"/>
                              <a:gd name="T47" fmla="*/ 341 h 450"/>
                              <a:gd name="T48" fmla="*/ 185 w 402"/>
                              <a:gd name="T49" fmla="*/ 310 h 450"/>
                              <a:gd name="T50" fmla="*/ 139 w 402"/>
                              <a:gd name="T51" fmla="*/ 264 h 450"/>
                              <a:gd name="T52" fmla="*/ 185 w 402"/>
                              <a:gd name="T53" fmla="*/ 310 h 450"/>
                              <a:gd name="T54" fmla="*/ 139 w 402"/>
                              <a:gd name="T55" fmla="*/ 233 h 450"/>
                              <a:gd name="T56" fmla="*/ 185 w 402"/>
                              <a:gd name="T57" fmla="*/ 186 h 450"/>
                              <a:gd name="T58" fmla="*/ 108 w 402"/>
                              <a:gd name="T59" fmla="*/ 388 h 450"/>
                              <a:gd name="T60" fmla="*/ 62 w 402"/>
                              <a:gd name="T61" fmla="*/ 341 h 450"/>
                              <a:gd name="T62" fmla="*/ 108 w 402"/>
                              <a:gd name="T63" fmla="*/ 388 h 450"/>
                              <a:gd name="T64" fmla="*/ 62 w 402"/>
                              <a:gd name="T65" fmla="*/ 310 h 450"/>
                              <a:gd name="T66" fmla="*/ 108 w 402"/>
                              <a:gd name="T67" fmla="*/ 264 h 450"/>
                              <a:gd name="T68" fmla="*/ 108 w 402"/>
                              <a:gd name="T69" fmla="*/ 233 h 450"/>
                              <a:gd name="T70" fmla="*/ 62 w 402"/>
                              <a:gd name="T71" fmla="*/ 186 h 450"/>
                              <a:gd name="T72" fmla="*/ 108 w 402"/>
                              <a:gd name="T73" fmla="*/ 233 h 450"/>
                              <a:gd name="T74" fmla="*/ 31 w 402"/>
                              <a:gd name="T75" fmla="*/ 155 h 450"/>
                              <a:gd name="T76" fmla="*/ 371 w 402"/>
                              <a:gd name="T77" fmla="*/ 419 h 450"/>
                              <a:gd name="T78" fmla="*/ 371 w 402"/>
                              <a:gd name="T79" fmla="*/ 450 h 450"/>
                              <a:gd name="T80" fmla="*/ 0 w 402"/>
                              <a:gd name="T81" fmla="*/ 419 h 450"/>
                              <a:gd name="T82" fmla="*/ 31 w 402"/>
                              <a:gd name="T83" fmla="*/ 47 h 450"/>
                              <a:gd name="T84" fmla="*/ 62 w 402"/>
                              <a:gd name="T85" fmla="*/ 62 h 450"/>
                              <a:gd name="T86" fmla="*/ 155 w 402"/>
                              <a:gd name="T87" fmla="*/ 62 h 450"/>
                              <a:gd name="T88" fmla="*/ 248 w 402"/>
                              <a:gd name="T89" fmla="*/ 47 h 450"/>
                              <a:gd name="T90" fmla="*/ 294 w 402"/>
                              <a:gd name="T91" fmla="*/ 109 h 450"/>
                              <a:gd name="T92" fmla="*/ 341 w 402"/>
                              <a:gd name="T93" fmla="*/ 47 h 450"/>
                              <a:gd name="T94" fmla="*/ 402 w 402"/>
                              <a:gd name="T95" fmla="*/ 78 h 450"/>
                              <a:gd name="T96" fmla="*/ 371 w 402"/>
                              <a:gd name="T97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450">
                                <a:moveTo>
                                  <a:pt x="107" y="93"/>
                                </a:moveTo>
                                <a:cubicBezTo>
                                  <a:pt x="91" y="93"/>
                                  <a:pt x="77" y="79"/>
                                  <a:pt x="77" y="63"/>
                                </a:cubicBezTo>
                                <a:cubicBezTo>
                                  <a:pt x="77" y="31"/>
                                  <a:pt x="77" y="31"/>
                                  <a:pt x="77" y="31"/>
                                </a:cubicBezTo>
                                <a:cubicBezTo>
                                  <a:pt x="77" y="14"/>
                                  <a:pt x="91" y="0"/>
                                  <a:pt x="107" y="0"/>
                                </a:cubicBezTo>
                                <a:cubicBezTo>
                                  <a:pt x="125" y="0"/>
                                  <a:pt x="138" y="14"/>
                                  <a:pt x="138" y="31"/>
                                </a:cubicBezTo>
                                <a:cubicBezTo>
                                  <a:pt x="138" y="63"/>
                                  <a:pt x="138" y="63"/>
                                  <a:pt x="138" y="63"/>
                                </a:cubicBezTo>
                                <a:cubicBezTo>
                                  <a:pt x="138" y="79"/>
                                  <a:pt x="125" y="93"/>
                                  <a:pt x="107" y="93"/>
                                </a:cubicBezTo>
                                <a:close/>
                                <a:moveTo>
                                  <a:pt x="294" y="93"/>
                                </a:moveTo>
                                <a:cubicBezTo>
                                  <a:pt x="277" y="93"/>
                                  <a:pt x="263" y="79"/>
                                  <a:pt x="263" y="63"/>
                                </a:cubicBezTo>
                                <a:cubicBezTo>
                                  <a:pt x="263" y="31"/>
                                  <a:pt x="263" y="31"/>
                                  <a:pt x="263" y="31"/>
                                </a:cubicBezTo>
                                <a:cubicBezTo>
                                  <a:pt x="263" y="14"/>
                                  <a:pt x="277" y="0"/>
                                  <a:pt x="294" y="0"/>
                                </a:cubicBezTo>
                                <a:cubicBezTo>
                                  <a:pt x="310" y="0"/>
                                  <a:pt x="324" y="14"/>
                                  <a:pt x="324" y="31"/>
                                </a:cubicBezTo>
                                <a:cubicBezTo>
                                  <a:pt x="324" y="63"/>
                                  <a:pt x="324" y="63"/>
                                  <a:pt x="324" y="63"/>
                                </a:cubicBezTo>
                                <a:cubicBezTo>
                                  <a:pt x="324" y="79"/>
                                  <a:pt x="310" y="93"/>
                                  <a:pt x="294" y="93"/>
                                </a:cubicBezTo>
                                <a:close/>
                                <a:moveTo>
                                  <a:pt x="341" y="388"/>
                                </a:moveTo>
                                <a:cubicBezTo>
                                  <a:pt x="294" y="388"/>
                                  <a:pt x="294" y="388"/>
                                  <a:pt x="294" y="388"/>
                                </a:cubicBezTo>
                                <a:cubicBezTo>
                                  <a:pt x="294" y="341"/>
                                  <a:pt x="294" y="341"/>
                                  <a:pt x="294" y="341"/>
                                </a:cubicBezTo>
                                <a:cubicBezTo>
                                  <a:pt x="341" y="341"/>
                                  <a:pt x="341" y="341"/>
                                  <a:pt x="341" y="341"/>
                                </a:cubicBezTo>
                                <a:lnTo>
                                  <a:pt x="341" y="388"/>
                                </a:lnTo>
                                <a:close/>
                                <a:moveTo>
                                  <a:pt x="341" y="310"/>
                                </a:moveTo>
                                <a:cubicBezTo>
                                  <a:pt x="294" y="310"/>
                                  <a:pt x="294" y="310"/>
                                  <a:pt x="294" y="310"/>
                                </a:cubicBezTo>
                                <a:cubicBezTo>
                                  <a:pt x="294" y="264"/>
                                  <a:pt x="294" y="264"/>
                                  <a:pt x="294" y="264"/>
                                </a:cubicBezTo>
                                <a:cubicBezTo>
                                  <a:pt x="341" y="264"/>
                                  <a:pt x="341" y="264"/>
                                  <a:pt x="341" y="264"/>
                                </a:cubicBezTo>
                                <a:lnTo>
                                  <a:pt x="341" y="310"/>
                                </a:lnTo>
                                <a:close/>
                                <a:moveTo>
                                  <a:pt x="341" y="233"/>
                                </a:moveTo>
                                <a:cubicBezTo>
                                  <a:pt x="294" y="233"/>
                                  <a:pt x="294" y="233"/>
                                  <a:pt x="294" y="233"/>
                                </a:cubicBezTo>
                                <a:cubicBezTo>
                                  <a:pt x="294" y="186"/>
                                  <a:pt x="294" y="186"/>
                                  <a:pt x="294" y="186"/>
                                </a:cubicBezTo>
                                <a:cubicBezTo>
                                  <a:pt x="341" y="186"/>
                                  <a:pt x="341" y="186"/>
                                  <a:pt x="341" y="186"/>
                                </a:cubicBezTo>
                                <a:lnTo>
                                  <a:pt x="341" y="233"/>
                                </a:lnTo>
                                <a:close/>
                                <a:moveTo>
                                  <a:pt x="263" y="388"/>
                                </a:moveTo>
                                <a:cubicBezTo>
                                  <a:pt x="217" y="388"/>
                                  <a:pt x="217" y="388"/>
                                  <a:pt x="217" y="388"/>
                                </a:cubicBezTo>
                                <a:cubicBezTo>
                                  <a:pt x="217" y="341"/>
                                  <a:pt x="217" y="341"/>
                                  <a:pt x="217" y="341"/>
                                </a:cubicBezTo>
                                <a:cubicBezTo>
                                  <a:pt x="263" y="341"/>
                                  <a:pt x="263" y="341"/>
                                  <a:pt x="263" y="341"/>
                                </a:cubicBezTo>
                                <a:lnTo>
                                  <a:pt x="263" y="388"/>
                                </a:lnTo>
                                <a:close/>
                                <a:moveTo>
                                  <a:pt x="263" y="310"/>
                                </a:moveTo>
                                <a:cubicBezTo>
                                  <a:pt x="217" y="310"/>
                                  <a:pt x="217" y="310"/>
                                  <a:pt x="217" y="310"/>
                                </a:cubicBezTo>
                                <a:cubicBezTo>
                                  <a:pt x="217" y="264"/>
                                  <a:pt x="217" y="264"/>
                                  <a:pt x="217" y="264"/>
                                </a:cubicBezTo>
                                <a:cubicBezTo>
                                  <a:pt x="263" y="264"/>
                                  <a:pt x="263" y="264"/>
                                  <a:pt x="263" y="264"/>
                                </a:cubicBezTo>
                                <a:lnTo>
                                  <a:pt x="263" y="310"/>
                                </a:lnTo>
                                <a:close/>
                                <a:moveTo>
                                  <a:pt x="263" y="233"/>
                                </a:moveTo>
                                <a:cubicBezTo>
                                  <a:pt x="217" y="233"/>
                                  <a:pt x="217" y="233"/>
                                  <a:pt x="217" y="233"/>
                                </a:cubicBezTo>
                                <a:cubicBezTo>
                                  <a:pt x="217" y="186"/>
                                  <a:pt x="217" y="186"/>
                                  <a:pt x="217" y="186"/>
                                </a:cubicBezTo>
                                <a:cubicBezTo>
                                  <a:pt x="263" y="186"/>
                                  <a:pt x="263" y="186"/>
                                  <a:pt x="263" y="186"/>
                                </a:cubicBezTo>
                                <a:lnTo>
                                  <a:pt x="263" y="233"/>
                                </a:lnTo>
                                <a:close/>
                                <a:moveTo>
                                  <a:pt x="185" y="388"/>
                                </a:moveTo>
                                <a:cubicBezTo>
                                  <a:pt x="139" y="388"/>
                                  <a:pt x="139" y="388"/>
                                  <a:pt x="139" y="388"/>
                                </a:cubicBezTo>
                                <a:cubicBezTo>
                                  <a:pt x="139" y="341"/>
                                  <a:pt x="139" y="341"/>
                                  <a:pt x="139" y="341"/>
                                </a:cubicBezTo>
                                <a:cubicBezTo>
                                  <a:pt x="185" y="341"/>
                                  <a:pt x="185" y="341"/>
                                  <a:pt x="185" y="341"/>
                                </a:cubicBezTo>
                                <a:lnTo>
                                  <a:pt x="185" y="388"/>
                                </a:lnTo>
                                <a:close/>
                                <a:moveTo>
                                  <a:pt x="185" y="310"/>
                                </a:moveTo>
                                <a:cubicBezTo>
                                  <a:pt x="139" y="310"/>
                                  <a:pt x="139" y="310"/>
                                  <a:pt x="139" y="310"/>
                                </a:cubicBezTo>
                                <a:cubicBezTo>
                                  <a:pt x="139" y="264"/>
                                  <a:pt x="139" y="264"/>
                                  <a:pt x="139" y="264"/>
                                </a:cubicBezTo>
                                <a:cubicBezTo>
                                  <a:pt x="185" y="264"/>
                                  <a:pt x="185" y="264"/>
                                  <a:pt x="185" y="264"/>
                                </a:cubicBezTo>
                                <a:lnTo>
                                  <a:pt x="185" y="310"/>
                                </a:lnTo>
                                <a:close/>
                                <a:moveTo>
                                  <a:pt x="185" y="233"/>
                                </a:moveTo>
                                <a:cubicBezTo>
                                  <a:pt x="139" y="233"/>
                                  <a:pt x="139" y="233"/>
                                  <a:pt x="139" y="233"/>
                                </a:cubicBezTo>
                                <a:cubicBezTo>
                                  <a:pt x="139" y="186"/>
                                  <a:pt x="139" y="186"/>
                                  <a:pt x="139" y="186"/>
                                </a:cubicBezTo>
                                <a:cubicBezTo>
                                  <a:pt x="185" y="186"/>
                                  <a:pt x="185" y="186"/>
                                  <a:pt x="185" y="186"/>
                                </a:cubicBezTo>
                                <a:lnTo>
                                  <a:pt x="185" y="233"/>
                                </a:lnTo>
                                <a:close/>
                                <a:moveTo>
                                  <a:pt x="108" y="388"/>
                                </a:moveTo>
                                <a:cubicBezTo>
                                  <a:pt x="62" y="388"/>
                                  <a:pt x="62" y="388"/>
                                  <a:pt x="62" y="388"/>
                                </a:cubicBezTo>
                                <a:cubicBezTo>
                                  <a:pt x="62" y="341"/>
                                  <a:pt x="62" y="341"/>
                                  <a:pt x="62" y="341"/>
                                </a:cubicBezTo>
                                <a:cubicBezTo>
                                  <a:pt x="108" y="341"/>
                                  <a:pt x="108" y="341"/>
                                  <a:pt x="108" y="341"/>
                                </a:cubicBezTo>
                                <a:lnTo>
                                  <a:pt x="108" y="388"/>
                                </a:lnTo>
                                <a:close/>
                                <a:moveTo>
                                  <a:pt x="108" y="310"/>
                                </a:moveTo>
                                <a:cubicBezTo>
                                  <a:pt x="62" y="310"/>
                                  <a:pt x="62" y="310"/>
                                  <a:pt x="62" y="310"/>
                                </a:cubicBezTo>
                                <a:cubicBezTo>
                                  <a:pt x="62" y="264"/>
                                  <a:pt x="62" y="264"/>
                                  <a:pt x="62" y="264"/>
                                </a:cubicBezTo>
                                <a:cubicBezTo>
                                  <a:pt x="108" y="264"/>
                                  <a:pt x="108" y="264"/>
                                  <a:pt x="108" y="264"/>
                                </a:cubicBezTo>
                                <a:lnTo>
                                  <a:pt x="108" y="310"/>
                                </a:lnTo>
                                <a:close/>
                                <a:moveTo>
                                  <a:pt x="108" y="233"/>
                                </a:moveTo>
                                <a:cubicBezTo>
                                  <a:pt x="62" y="233"/>
                                  <a:pt x="62" y="233"/>
                                  <a:pt x="62" y="233"/>
                                </a:cubicBezTo>
                                <a:cubicBezTo>
                                  <a:pt x="62" y="186"/>
                                  <a:pt x="62" y="186"/>
                                  <a:pt x="62" y="186"/>
                                </a:cubicBezTo>
                                <a:cubicBezTo>
                                  <a:pt x="108" y="186"/>
                                  <a:pt x="108" y="186"/>
                                  <a:pt x="108" y="186"/>
                                </a:cubicBezTo>
                                <a:lnTo>
                                  <a:pt x="108" y="233"/>
                                </a:lnTo>
                                <a:close/>
                                <a:moveTo>
                                  <a:pt x="371" y="155"/>
                                </a:moveTo>
                                <a:cubicBezTo>
                                  <a:pt x="31" y="155"/>
                                  <a:pt x="31" y="155"/>
                                  <a:pt x="31" y="155"/>
                                </a:cubicBezTo>
                                <a:cubicBezTo>
                                  <a:pt x="31" y="419"/>
                                  <a:pt x="31" y="419"/>
                                  <a:pt x="31" y="419"/>
                                </a:cubicBezTo>
                                <a:cubicBezTo>
                                  <a:pt x="371" y="419"/>
                                  <a:pt x="371" y="419"/>
                                  <a:pt x="371" y="419"/>
                                </a:cubicBezTo>
                                <a:lnTo>
                                  <a:pt x="371" y="155"/>
                                </a:lnTo>
                                <a:close/>
                                <a:moveTo>
                                  <a:pt x="371" y="450"/>
                                </a:moveTo>
                                <a:cubicBezTo>
                                  <a:pt x="31" y="450"/>
                                  <a:pt x="31" y="450"/>
                                  <a:pt x="31" y="450"/>
                                </a:cubicBezTo>
                                <a:cubicBezTo>
                                  <a:pt x="14" y="450"/>
                                  <a:pt x="0" y="436"/>
                                  <a:pt x="0" y="419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60"/>
                                  <a:pt x="14" y="47"/>
                                  <a:pt x="31" y="47"/>
                                </a:cubicBezTo>
                                <a:cubicBezTo>
                                  <a:pt x="62" y="47"/>
                                  <a:pt x="62" y="47"/>
                                  <a:pt x="62" y="47"/>
                                </a:cubicBezTo>
                                <a:cubicBezTo>
                                  <a:pt x="62" y="62"/>
                                  <a:pt x="62" y="62"/>
                                  <a:pt x="62" y="62"/>
                                </a:cubicBezTo>
                                <a:cubicBezTo>
                                  <a:pt x="62" y="88"/>
                                  <a:pt x="82" y="109"/>
                                  <a:pt x="108" y="109"/>
                                </a:cubicBezTo>
                                <a:cubicBezTo>
                                  <a:pt x="134" y="109"/>
                                  <a:pt x="155" y="88"/>
                                  <a:pt x="155" y="62"/>
                                </a:cubicBezTo>
                                <a:cubicBezTo>
                                  <a:pt x="155" y="47"/>
                                  <a:pt x="155" y="47"/>
                                  <a:pt x="155" y="47"/>
                                </a:cubicBezTo>
                                <a:cubicBezTo>
                                  <a:pt x="248" y="47"/>
                                  <a:pt x="248" y="47"/>
                                  <a:pt x="248" y="47"/>
                                </a:cubicBezTo>
                                <a:cubicBezTo>
                                  <a:pt x="248" y="62"/>
                                  <a:pt x="248" y="62"/>
                                  <a:pt x="248" y="62"/>
                                </a:cubicBezTo>
                                <a:cubicBezTo>
                                  <a:pt x="248" y="88"/>
                                  <a:pt x="268" y="109"/>
                                  <a:pt x="294" y="109"/>
                                </a:cubicBezTo>
                                <a:cubicBezTo>
                                  <a:pt x="320" y="109"/>
                                  <a:pt x="341" y="88"/>
                                  <a:pt x="341" y="62"/>
                                </a:cubicBezTo>
                                <a:cubicBezTo>
                                  <a:pt x="341" y="47"/>
                                  <a:pt x="341" y="47"/>
                                  <a:pt x="341" y="47"/>
                                </a:cubicBezTo>
                                <a:cubicBezTo>
                                  <a:pt x="371" y="47"/>
                                  <a:pt x="371" y="47"/>
                                  <a:pt x="371" y="47"/>
                                </a:cubicBezTo>
                                <a:cubicBezTo>
                                  <a:pt x="388" y="47"/>
                                  <a:pt x="402" y="60"/>
                                  <a:pt x="402" y="78"/>
                                </a:cubicBezTo>
                                <a:cubicBezTo>
                                  <a:pt x="402" y="419"/>
                                  <a:pt x="402" y="419"/>
                                  <a:pt x="402" y="419"/>
                                </a:cubicBezTo>
                                <a:cubicBezTo>
                                  <a:pt x="402" y="436"/>
                                  <a:pt x="388" y="450"/>
                                  <a:pt x="371" y="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8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390525" y="3905250"/>
                            <a:ext cx="143510" cy="143510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7" name="Freeform 1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0525" y="4238625"/>
                            <a:ext cx="143510" cy="117475"/>
                          </a:xfrm>
                          <a:custGeom>
                            <a:avLst/>
                            <a:gdLst>
                              <a:gd name="T0" fmla="*/ 3585 w 4099"/>
                              <a:gd name="T1" fmla="*/ 3358 h 3358"/>
                              <a:gd name="T2" fmla="*/ 514 w 4099"/>
                              <a:gd name="T3" fmla="*/ 3358 h 3358"/>
                              <a:gd name="T4" fmla="*/ 0 w 4099"/>
                              <a:gd name="T5" fmla="*/ 2878 h 3358"/>
                              <a:gd name="T6" fmla="*/ 0 w 4099"/>
                              <a:gd name="T7" fmla="*/ 900 h 3358"/>
                              <a:gd name="T8" fmla="*/ 1897 w 4099"/>
                              <a:gd name="T9" fmla="*/ 2014 h 3358"/>
                              <a:gd name="T10" fmla="*/ 1919 w 4099"/>
                              <a:gd name="T11" fmla="*/ 2037 h 3358"/>
                              <a:gd name="T12" fmla="*/ 2162 w 4099"/>
                              <a:gd name="T13" fmla="*/ 2037 h 3358"/>
                              <a:gd name="T14" fmla="*/ 4099 w 4099"/>
                              <a:gd name="T15" fmla="*/ 906 h 3358"/>
                              <a:gd name="T16" fmla="*/ 4099 w 4099"/>
                              <a:gd name="T17" fmla="*/ 2878 h 3358"/>
                              <a:gd name="T18" fmla="*/ 3585 w 4099"/>
                              <a:gd name="T19" fmla="*/ 3358 h 3358"/>
                              <a:gd name="T20" fmla="*/ 2049 w 4099"/>
                              <a:gd name="T21" fmla="*/ 1816 h 3358"/>
                              <a:gd name="T22" fmla="*/ 120 w 4099"/>
                              <a:gd name="T23" fmla="*/ 684 h 3358"/>
                              <a:gd name="T24" fmla="*/ 0 w 4099"/>
                              <a:gd name="T25" fmla="*/ 637 h 3358"/>
                              <a:gd name="T26" fmla="*/ 0 w 4099"/>
                              <a:gd name="T27" fmla="*/ 479 h 3358"/>
                              <a:gd name="T28" fmla="*/ 514 w 4099"/>
                              <a:gd name="T29" fmla="*/ 0 h 3358"/>
                              <a:gd name="T30" fmla="*/ 3585 w 4099"/>
                              <a:gd name="T31" fmla="*/ 0 h 3358"/>
                              <a:gd name="T32" fmla="*/ 4099 w 4099"/>
                              <a:gd name="T33" fmla="*/ 479 h 3358"/>
                              <a:gd name="T34" fmla="*/ 4099 w 4099"/>
                              <a:gd name="T35" fmla="*/ 640 h 3358"/>
                              <a:gd name="T36" fmla="*/ 3983 w 4099"/>
                              <a:gd name="T37" fmla="*/ 686 h 3358"/>
                              <a:gd name="T38" fmla="*/ 2049 w 4099"/>
                              <a:gd name="T39" fmla="*/ 1816 h 3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099" h="3358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-38.7pt;height:844.7pt;width:187.1pt;z-index:251694080;mso-width-relative:page;mso-height-relative:page;" coordsize="2376000,10728000" o:gfxdata="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">
                <o:lock v:ext="edit" aspectratio="f"/>
                <v:shape id="_x0000_s1026" o:spid="_x0000_s1026" o:spt="202" type="#_x0000_t202" style="position:absolute;left:0;top:0;height:10728000;width:2376000;" fillcolor="#F2F2F2 [3052]" filled="t" stroked="f" coordsize="21600,21600" o:gfxdata="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SFIw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8569;top:2257360;height:910616;width:2346157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640" w:lineRule="exact"/>
                          <w:jc w:val="center"/>
                          <w:rPr>
                            <w:rFonts w:hint="eastAsia" w:ascii="微软雅黑" w:hAnsi="微软雅黑" w:eastAsia="微软雅黑"/>
                            <w:color w:val="5B9BD5" w:themeColor="accent1"/>
                            <w:spacing w:val="60"/>
                            <w:sz w:val="5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pacing w:val="60"/>
                            <w:sz w:val="5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宋康乐</w:t>
                        </w:r>
                      </w:p>
                      <w:p>
                        <w:pPr>
                          <w:snapToGrid w:val="0"/>
                          <w:spacing w:line="640" w:lineRule="exact"/>
                          <w:jc w:val="center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740;top:3457475;height:6795966;width:1871211;" filled="f" stroked="f" coordsize="21600,21600" o:gfxdata="UEsDBAoAAAAAAIdO4kAAAAAAAAAAAAAAAAAEAAAAZHJzL1BLAwQUAAAACACHTuJAd0r51LgAAADc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K1hO+ZeAT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0r51L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ind w:left="525" w:leftChars="25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岁，现居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杭州</w:t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ind w:left="525" w:leftChars="250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1891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5505</w:t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ind w:left="525" w:leftChars="250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"mailto:sklhtml@163.com"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sklhtml</w:t>
                        </w:r>
                        <w:r>
                          <w:rPr>
                            <w:rStyle w:val="7"/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7"/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Style w:val="7"/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2013.09-2017.06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学校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西安外事学院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电气工程及其自动化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拥有良好的代码习惯，追求结构清晰，命名规范，逻辑性强，代码冗余率低。 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思维敏捷，有较强的学习能力，善于学习新的方法和技术，能够积极主动的分析和解决问题，有适应高压力和快节奏的工作环境的能力。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有对新技术不断探索和研究的精神，责任心强，工作勤奋踏实，富有激情，有良好的沟通能力、团队协作精神。</w:t>
                        </w:r>
                      </w:p>
                    </w:txbxContent>
                  </v:textbox>
                </v:shape>
                <v:shape id="_x0000_s1026" o:spid="_x0000_s1026" o:spt="75" alt="C:\Users\skl\Desktop\图片1.png图片1" type="#_x0000_t75" style="position:absolute;left:371448;top:426732;height:1520234;width:1467380;" filled="f" o:preferrelative="t" stroked="t" coordsize="21600,21600" o:gfxdata="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YQJ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FFFF [3212]" joinstyle="round"/>
                  <v:imagedata r:id="rId4" o:title=""/>
                  <o:lock v:ext="edit" aspectratio="t"/>
                </v:shape>
                <v:shape id="Freeform 5" o:spid="_x0000_s1026" o:spt="100" style="position:absolute;left:400050;top:3571875;height:140335;width:125730;" fillcolor="#5B9BD5 [3204]" filled="t" stroked="f" coordsize="402,450" o:gfxdata="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iCvW5AAAA2wAA&#10;AA8AAAAAAAAAAQAgAAAAIgAAAGRycy9kb3ducmV2LnhtbFBLAQIUABQAAAAIAIdO4kAzLwWeOwAA&#10;ADkAAAAQAAAAAAAAAAEAIAAAAAgBAABkcnMvc2hhcGV4bWwueG1sUEsFBgAAAAAGAAYAWwEAALID&#10;AAAAAA==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  <v:path o:connectlocs="24082,19646;33465,0;43161,19646;91951,29002;82256,9667;101334,9667;91951,29002;91951,120999;106651,106342;106651,96675;91951,82329;106651,96675;91951,72662;106651,58005;82256,120999;67869,106342;82256,120999;67869,96675;82256,82329;82256,72662;67869,58005;82256,72662;43473,120999;57860,106342;57860,96675;43473,82329;57860,96675;43473,72662;57860,58005;33778,120999;19391,106342;33778,120999;19391,96675;33778,82329;33778,72662;19391,58005;33778,72662;9695,48337;116034,130667;116034,140335;0,130667;9695,14657;19391,19335;48477,19335;77564,14657;91951,33992;106651,14657;125730,24324;116034,1403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390525;top:3905250;height:143510;width:143510;" fillcolor="#5B9BD5 [3204]" filled="t" stroked="f" coordsize="4545,4545" o:gfxdata="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sAZr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151,83358;41111,50141;41963,18345;9314,22165;43100,100409;121344,134195;125164,101577;93368,102398;60151,83358;60151,83358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0" o:spid="_x0000_s1026" o:spt="100" style="position:absolute;left:390525;top:4238625;height:117475;width:143510;" fillcolor="#5B9BD5 [3204]" filled="t" stroked="f" coordsize="4099,3358" o:gfxdata="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6sTH&#10;wAAAANwAAAAPAAAAAAAAAAEAIAAAACIAAABkcnMvZG93bnJldi54bWxQSwECFAAUAAAACACHTuJA&#10;My8FnjsAAAA5AAAAEAAAAAAAAAABACAAAAAPAQAAZHJzL3NoYXBleG1sLnhtbFBLBQYAAAAABgAG&#10;AFsBAAC5A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1912620</wp:posOffset>
                </wp:positionV>
                <wp:extent cx="4892040" cy="326390"/>
                <wp:effectExtent l="0" t="0" r="0" b="88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6368"/>
                          <a:chOff x="0" y="0"/>
                          <a:chExt cx="4892365" cy="326368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52425" y="0"/>
                            <a:ext cx="1151967" cy="326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95250"/>
                            <a:ext cx="162000" cy="162000"/>
                          </a:xfrm>
                          <a:custGeom>
                            <a:avLst/>
                            <a:gdLst>
                              <a:gd name="T0" fmla="*/ 389 w 448"/>
                              <a:gd name="T1" fmla="*/ 448 h 448"/>
                              <a:gd name="T2" fmla="*/ 56 w 448"/>
                              <a:gd name="T3" fmla="*/ 448 h 448"/>
                              <a:gd name="T4" fmla="*/ 0 w 448"/>
                              <a:gd name="T5" fmla="*/ 392 h 448"/>
                              <a:gd name="T6" fmla="*/ 0 w 448"/>
                              <a:gd name="T7" fmla="*/ 59 h 448"/>
                              <a:gd name="T8" fmla="*/ 56 w 448"/>
                              <a:gd name="T9" fmla="*/ 0 h 448"/>
                              <a:gd name="T10" fmla="*/ 392 w 448"/>
                              <a:gd name="T11" fmla="*/ 0 h 448"/>
                              <a:gd name="T12" fmla="*/ 448 w 448"/>
                              <a:gd name="T13" fmla="*/ 56 h 448"/>
                              <a:gd name="T14" fmla="*/ 448 w 448"/>
                              <a:gd name="T15" fmla="*/ 392 h 448"/>
                              <a:gd name="T16" fmla="*/ 389 w 448"/>
                              <a:gd name="T17" fmla="*/ 448 h 448"/>
                              <a:gd name="T18" fmla="*/ 420 w 448"/>
                              <a:gd name="T19" fmla="*/ 56 h 448"/>
                              <a:gd name="T20" fmla="*/ 392 w 448"/>
                              <a:gd name="T21" fmla="*/ 28 h 448"/>
                              <a:gd name="T22" fmla="*/ 56 w 448"/>
                              <a:gd name="T23" fmla="*/ 28 h 448"/>
                              <a:gd name="T24" fmla="*/ 28 w 448"/>
                              <a:gd name="T25" fmla="*/ 59 h 448"/>
                              <a:gd name="T26" fmla="*/ 28 w 448"/>
                              <a:gd name="T27" fmla="*/ 392 h 448"/>
                              <a:gd name="T28" fmla="*/ 56 w 448"/>
                              <a:gd name="T29" fmla="*/ 420 h 448"/>
                              <a:gd name="T30" fmla="*/ 389 w 448"/>
                              <a:gd name="T31" fmla="*/ 420 h 448"/>
                              <a:gd name="T32" fmla="*/ 420 w 448"/>
                              <a:gd name="T33" fmla="*/ 392 h 448"/>
                              <a:gd name="T34" fmla="*/ 420 w 448"/>
                              <a:gd name="T35" fmla="*/ 56 h 448"/>
                              <a:gd name="T36" fmla="*/ 336 w 448"/>
                              <a:gd name="T37" fmla="*/ 308 h 448"/>
                              <a:gd name="T38" fmla="*/ 112 w 448"/>
                              <a:gd name="T39" fmla="*/ 308 h 448"/>
                              <a:gd name="T40" fmla="*/ 98 w 448"/>
                              <a:gd name="T41" fmla="*/ 294 h 448"/>
                              <a:gd name="T42" fmla="*/ 112 w 448"/>
                              <a:gd name="T43" fmla="*/ 280 h 448"/>
                              <a:gd name="T44" fmla="*/ 336 w 448"/>
                              <a:gd name="T45" fmla="*/ 280 h 448"/>
                              <a:gd name="T46" fmla="*/ 350 w 448"/>
                              <a:gd name="T47" fmla="*/ 294 h 448"/>
                              <a:gd name="T48" fmla="*/ 336 w 448"/>
                              <a:gd name="T49" fmla="*/ 308 h 448"/>
                              <a:gd name="T50" fmla="*/ 336 w 448"/>
                              <a:gd name="T51" fmla="*/ 224 h 448"/>
                              <a:gd name="T52" fmla="*/ 112 w 448"/>
                              <a:gd name="T53" fmla="*/ 224 h 448"/>
                              <a:gd name="T54" fmla="*/ 98 w 448"/>
                              <a:gd name="T55" fmla="*/ 210 h 448"/>
                              <a:gd name="T56" fmla="*/ 112 w 448"/>
                              <a:gd name="T57" fmla="*/ 196 h 448"/>
                              <a:gd name="T58" fmla="*/ 336 w 448"/>
                              <a:gd name="T59" fmla="*/ 196 h 448"/>
                              <a:gd name="T60" fmla="*/ 350 w 448"/>
                              <a:gd name="T61" fmla="*/ 210 h 448"/>
                              <a:gd name="T62" fmla="*/ 336 w 448"/>
                              <a:gd name="T63" fmla="*/ 224 h 448"/>
                              <a:gd name="T64" fmla="*/ 336 w 448"/>
                              <a:gd name="T65" fmla="*/ 140 h 448"/>
                              <a:gd name="T66" fmla="*/ 112 w 448"/>
                              <a:gd name="T67" fmla="*/ 140 h 448"/>
                              <a:gd name="T68" fmla="*/ 98 w 448"/>
                              <a:gd name="T69" fmla="*/ 126 h 448"/>
                              <a:gd name="T70" fmla="*/ 112 w 448"/>
                              <a:gd name="T71" fmla="*/ 112 h 448"/>
                              <a:gd name="T72" fmla="*/ 336 w 448"/>
                              <a:gd name="T73" fmla="*/ 112 h 448"/>
                              <a:gd name="T74" fmla="*/ 350 w 448"/>
                              <a:gd name="T75" fmla="*/ 126 h 448"/>
                              <a:gd name="T76" fmla="*/ 336 w 448"/>
                              <a:gd name="T77" fmla="*/ 140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389" y="448"/>
                                </a:moveTo>
                                <a:cubicBezTo>
                                  <a:pt x="56" y="448"/>
                                  <a:pt x="56" y="448"/>
                                  <a:pt x="56" y="448"/>
                                </a:cubicBezTo>
                                <a:cubicBezTo>
                                  <a:pt x="25" y="448"/>
                                  <a:pt x="0" y="423"/>
                                  <a:pt x="0" y="392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28"/>
                                  <a:pt x="26" y="0"/>
                                  <a:pt x="56" y="0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422" y="0"/>
                                  <a:pt x="448" y="26"/>
                                  <a:pt x="448" y="56"/>
                                </a:cubicBezTo>
                                <a:cubicBezTo>
                                  <a:pt x="448" y="392"/>
                                  <a:pt x="448" y="392"/>
                                  <a:pt x="448" y="392"/>
                                </a:cubicBezTo>
                                <a:cubicBezTo>
                                  <a:pt x="448" y="422"/>
                                  <a:pt x="420" y="448"/>
                                  <a:pt x="389" y="448"/>
                                </a:cubicBezTo>
                                <a:close/>
                                <a:moveTo>
                                  <a:pt x="420" y="56"/>
                                </a:moveTo>
                                <a:cubicBezTo>
                                  <a:pt x="420" y="41"/>
                                  <a:pt x="407" y="28"/>
                                  <a:pt x="392" y="28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41" y="28"/>
                                  <a:pt x="28" y="43"/>
                                  <a:pt x="28" y="59"/>
                                </a:cubicBezTo>
                                <a:cubicBezTo>
                                  <a:pt x="28" y="392"/>
                                  <a:pt x="28" y="392"/>
                                  <a:pt x="28" y="392"/>
                                </a:cubicBezTo>
                                <a:cubicBezTo>
                                  <a:pt x="28" y="407"/>
                                  <a:pt x="41" y="420"/>
                                  <a:pt x="56" y="420"/>
                                </a:cubicBezTo>
                                <a:cubicBezTo>
                                  <a:pt x="389" y="420"/>
                                  <a:pt x="389" y="420"/>
                                  <a:pt x="389" y="420"/>
                                </a:cubicBezTo>
                                <a:cubicBezTo>
                                  <a:pt x="405" y="420"/>
                                  <a:pt x="420" y="407"/>
                                  <a:pt x="420" y="392"/>
                                </a:cubicBezTo>
                                <a:lnTo>
                                  <a:pt x="420" y="56"/>
                                </a:lnTo>
                                <a:close/>
                                <a:moveTo>
                                  <a:pt x="336" y="308"/>
                                </a:moveTo>
                                <a:cubicBezTo>
                                  <a:pt x="112" y="308"/>
                                  <a:pt x="112" y="308"/>
                                  <a:pt x="112" y="308"/>
                                </a:cubicBezTo>
                                <a:cubicBezTo>
                                  <a:pt x="104" y="308"/>
                                  <a:pt x="98" y="302"/>
                                  <a:pt x="98" y="294"/>
                                </a:cubicBezTo>
                                <a:cubicBezTo>
                                  <a:pt x="98" y="286"/>
                                  <a:pt x="104" y="280"/>
                                  <a:pt x="112" y="280"/>
                                </a:cubicBezTo>
                                <a:cubicBezTo>
                                  <a:pt x="336" y="280"/>
                                  <a:pt x="336" y="280"/>
                                  <a:pt x="336" y="280"/>
                                </a:cubicBezTo>
                                <a:cubicBezTo>
                                  <a:pt x="344" y="280"/>
                                  <a:pt x="350" y="286"/>
                                  <a:pt x="350" y="294"/>
                                </a:cubicBezTo>
                                <a:cubicBezTo>
                                  <a:pt x="350" y="302"/>
                                  <a:pt x="344" y="308"/>
                                  <a:pt x="336" y="308"/>
                                </a:cubicBezTo>
                                <a:close/>
                                <a:moveTo>
                                  <a:pt x="336" y="224"/>
                                </a:moveTo>
                                <a:cubicBezTo>
                                  <a:pt x="112" y="224"/>
                                  <a:pt x="112" y="224"/>
                                  <a:pt x="112" y="224"/>
                                </a:cubicBezTo>
                                <a:cubicBezTo>
                                  <a:pt x="104" y="224"/>
                                  <a:pt x="98" y="218"/>
                                  <a:pt x="98" y="210"/>
                                </a:cubicBezTo>
                                <a:cubicBezTo>
                                  <a:pt x="98" y="202"/>
                                  <a:pt x="104" y="196"/>
                                  <a:pt x="112" y="196"/>
                                </a:cubicBezTo>
                                <a:cubicBezTo>
                                  <a:pt x="336" y="196"/>
                                  <a:pt x="336" y="196"/>
                                  <a:pt x="336" y="196"/>
                                </a:cubicBezTo>
                                <a:cubicBezTo>
                                  <a:pt x="344" y="196"/>
                                  <a:pt x="350" y="202"/>
                                  <a:pt x="350" y="210"/>
                                </a:cubicBezTo>
                                <a:cubicBezTo>
                                  <a:pt x="350" y="218"/>
                                  <a:pt x="344" y="224"/>
                                  <a:pt x="336" y="224"/>
                                </a:cubicBezTo>
                                <a:close/>
                                <a:moveTo>
                                  <a:pt x="336" y="140"/>
                                </a:moveTo>
                                <a:cubicBezTo>
                                  <a:pt x="112" y="140"/>
                                  <a:pt x="112" y="140"/>
                                  <a:pt x="112" y="140"/>
                                </a:cubicBezTo>
                                <a:cubicBezTo>
                                  <a:pt x="104" y="140"/>
                                  <a:pt x="98" y="134"/>
                                  <a:pt x="98" y="126"/>
                                </a:cubicBezTo>
                                <a:cubicBezTo>
                                  <a:pt x="98" y="118"/>
                                  <a:pt x="104" y="112"/>
                                  <a:pt x="112" y="112"/>
                                </a:cubicBezTo>
                                <a:cubicBezTo>
                                  <a:pt x="336" y="112"/>
                                  <a:pt x="336" y="112"/>
                                  <a:pt x="336" y="112"/>
                                </a:cubicBezTo>
                                <a:cubicBezTo>
                                  <a:pt x="344" y="112"/>
                                  <a:pt x="350" y="118"/>
                                  <a:pt x="350" y="126"/>
                                </a:cubicBezTo>
                                <a:cubicBezTo>
                                  <a:pt x="350" y="134"/>
                                  <a:pt x="344" y="140"/>
                                  <a:pt x="336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pt;margin-top:150.6pt;height:25.7pt;width:385.2pt;z-index:251681792;mso-width-relative:page;mso-height-relative:page;" coordsize="4892365,326368" o:gfxdata="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IrFlnfaAAAADAEAAA8AAAAAAAAA&#10;AQAgAAAAIgAAAGRycy9kb3ducmV2LnhtbFBLAQIUABQAAAAIAIdO4kAZqJ1b2gkAAG8sAAAOAAAA&#10;AAAAAAEAIAAAACkBAABkcnMvZTJvRG9jLnhtbFBLBQYAAAAABgAGAFkBAAB1DQAAAAA=&#10;">
                <o:lock v:ext="edit" aspectratio="f"/>
                <v:shape id="_x0000_s1026" o:spid="_x0000_s1026" o:spt="202" type="#_x0000_t202" style="position:absolute;left:352425;top:0;height:326368;width:1151967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190;" filled="f" stroked="t" coordsize="21600,21600" o:gfxdata="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rIj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7984;v-text-anchor:middle;" fillcolor="#5B9BD5 [3204]" filled="t" stroked="f" coordsize="21600,21600" o:gfxdata="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6dr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9" o:spid="_x0000_s1026" o:spt="100" style="position:absolute;left:66675;top:95250;height:162000;width:162000;" fillcolor="#FFFFFF [3212]" filled="t" stroked="f" coordsize="448,448" o:gfxdata="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4aZ68AAAA&#10;2wAAAA8AAAAAAAAAAQAgAAAAIgAAAGRycy9kb3ducmV2LnhtbFBLAQIUABQAAAAIAIdO4kAzLwWe&#10;OwAAADkAAAAQAAAAAAAAAAEAIAAAAAsBAABkcnMvc2hhcGV4bWwueG1sUEsFBgAAAAAGAAYAWwEA&#10;ALUDAAAAAA==&#10;" path="m389,448c56,448,56,448,56,448c25,448,0,423,0,392c0,59,0,59,0,59c0,28,26,0,56,0c392,0,392,0,392,0c422,0,448,26,448,56c448,392,448,392,448,392c448,422,420,448,389,448xm420,56c420,41,407,28,392,28c56,28,56,28,56,28c41,28,28,43,28,59c28,392,28,392,28,392c28,407,41,420,56,420c389,420,389,420,389,420c405,420,420,407,420,392l420,56xm336,308c112,308,112,308,112,308c104,308,98,302,98,294c98,286,104,280,112,280c336,280,336,280,336,280c344,280,350,286,350,294c350,302,344,308,336,308xm336,224c112,224,112,224,112,224c104,224,98,218,98,210c98,202,104,196,112,196c336,196,336,196,336,196c344,196,350,202,350,210c350,218,344,224,336,224xm336,140c112,140,112,140,112,140c104,140,98,134,98,126c98,118,104,112,112,112c336,112,336,112,336,112c344,112,350,118,350,126c350,134,344,140,336,140xe">
                  <v:path o:connectlocs="140665,162000;20250,162000;0,141750;0,21334;20250,0;141750,0;162000,20250;162000,141750;140665,162000;151875,20250;141750,10125;20250,10125;10125,21334;10125,141750;20250,151875;140665,151875;151875,141750;151875,20250;121500,111375;40500,111375;35437,106312;40500,101250;121500,101250;126562,106312;121500,111375;121500,81000;40500,81000;35437,75937;40500,70875;121500,70875;126562,75937;121500,81000;121500,50625;40500,50625;35437,45562;40500,40500;121500,40500;126562,45562;121500,5062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4619625</wp:posOffset>
                </wp:positionV>
                <wp:extent cx="2012315" cy="326390"/>
                <wp:effectExtent l="0" t="0" r="266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175" cy="326390"/>
                          <a:chOff x="0" y="0"/>
                          <a:chExt cx="2012175" cy="32639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87655" cy="277495"/>
                          </a:xfrm>
                          <a:custGeom>
                            <a:avLst/>
                            <a:gdLst>
                              <a:gd name="T0" fmla="*/ 244 w 483"/>
                              <a:gd name="T1" fmla="*/ 0 h 466"/>
                              <a:gd name="T2" fmla="*/ 32 w 483"/>
                              <a:gd name="T3" fmla="*/ 148 h 466"/>
                              <a:gd name="T4" fmla="*/ 102 w 483"/>
                              <a:gd name="T5" fmla="*/ 399 h 466"/>
                              <a:gd name="T6" fmla="*/ 360 w 483"/>
                              <a:gd name="T7" fmla="*/ 418 h 466"/>
                              <a:gd name="T8" fmla="*/ 465 w 483"/>
                              <a:gd name="T9" fmla="*/ 182 h 466"/>
                              <a:gd name="T10" fmla="*/ 244 w 483"/>
                              <a:gd name="T11" fmla="*/ 0 h 466"/>
                              <a:gd name="T12" fmla="*/ 364 w 483"/>
                              <a:gd name="T13" fmla="*/ 269 h 466"/>
                              <a:gd name="T14" fmla="*/ 330 w 483"/>
                              <a:gd name="T15" fmla="*/ 297 h 466"/>
                              <a:gd name="T16" fmla="*/ 285 w 483"/>
                              <a:gd name="T17" fmla="*/ 311 h 466"/>
                              <a:gd name="T18" fmla="*/ 193 w 483"/>
                              <a:gd name="T19" fmla="*/ 307 h 466"/>
                              <a:gd name="T20" fmla="*/ 152 w 483"/>
                              <a:gd name="T21" fmla="*/ 291 h 466"/>
                              <a:gd name="T22" fmla="*/ 140 w 483"/>
                              <a:gd name="T23" fmla="*/ 277 h 466"/>
                              <a:gd name="T24" fmla="*/ 146 w 483"/>
                              <a:gd name="T25" fmla="*/ 257 h 466"/>
                              <a:gd name="T26" fmla="*/ 137 w 483"/>
                              <a:gd name="T27" fmla="*/ 231 h 466"/>
                              <a:gd name="T28" fmla="*/ 137 w 483"/>
                              <a:gd name="T29" fmla="*/ 209 h 466"/>
                              <a:gd name="T30" fmla="*/ 194 w 483"/>
                              <a:gd name="T31" fmla="*/ 230 h 466"/>
                              <a:gd name="T32" fmla="*/ 229 w 483"/>
                              <a:gd name="T33" fmla="*/ 242 h 466"/>
                              <a:gd name="T34" fmla="*/ 250 w 483"/>
                              <a:gd name="T35" fmla="*/ 249 h 466"/>
                              <a:gd name="T36" fmla="*/ 272 w 483"/>
                              <a:gd name="T37" fmla="*/ 242 h 466"/>
                              <a:gd name="T38" fmla="*/ 307 w 483"/>
                              <a:gd name="T39" fmla="*/ 229 h 466"/>
                              <a:gd name="T40" fmla="*/ 364 w 483"/>
                              <a:gd name="T41" fmla="*/ 208 h 466"/>
                              <a:gd name="T42" fmla="*/ 364 w 483"/>
                              <a:gd name="T43" fmla="*/ 269 h 466"/>
                              <a:gd name="T44" fmla="*/ 421 w 483"/>
                              <a:gd name="T45" fmla="*/ 164 h 466"/>
                              <a:gd name="T46" fmla="*/ 311 w 483"/>
                              <a:gd name="T47" fmla="*/ 204 h 466"/>
                              <a:gd name="T48" fmla="*/ 261 w 483"/>
                              <a:gd name="T49" fmla="*/ 223 h 466"/>
                              <a:gd name="T50" fmla="*/ 240 w 483"/>
                              <a:gd name="T51" fmla="*/ 223 h 466"/>
                              <a:gd name="T52" fmla="*/ 218 w 483"/>
                              <a:gd name="T53" fmla="*/ 216 h 466"/>
                              <a:gd name="T54" fmla="*/ 155 w 483"/>
                              <a:gd name="T55" fmla="*/ 193 h 466"/>
                              <a:gd name="T56" fmla="*/ 244 w 483"/>
                              <a:gd name="T57" fmla="*/ 155 h 466"/>
                              <a:gd name="T58" fmla="*/ 255 w 483"/>
                              <a:gd name="T59" fmla="*/ 147 h 466"/>
                              <a:gd name="T60" fmla="*/ 242 w 483"/>
                              <a:gd name="T61" fmla="*/ 136 h 466"/>
                              <a:gd name="T62" fmla="*/ 200 w 483"/>
                              <a:gd name="T63" fmla="*/ 155 h 466"/>
                              <a:gd name="T64" fmla="*/ 145 w 483"/>
                              <a:gd name="T65" fmla="*/ 178 h 466"/>
                              <a:gd name="T66" fmla="*/ 114 w 483"/>
                              <a:gd name="T67" fmla="*/ 212 h 466"/>
                              <a:gd name="T68" fmla="*/ 111 w 483"/>
                              <a:gd name="T69" fmla="*/ 233 h 466"/>
                              <a:gd name="T70" fmla="*/ 119 w 483"/>
                              <a:gd name="T71" fmla="*/ 254 h 466"/>
                              <a:gd name="T72" fmla="*/ 112 w 483"/>
                              <a:gd name="T73" fmla="*/ 269 h 466"/>
                              <a:gd name="T74" fmla="*/ 113 w 483"/>
                              <a:gd name="T75" fmla="*/ 295 h 466"/>
                              <a:gd name="T76" fmla="*/ 80 w 483"/>
                              <a:gd name="T77" fmla="*/ 361 h 466"/>
                              <a:gd name="T78" fmla="*/ 70 w 483"/>
                              <a:gd name="T79" fmla="*/ 356 h 466"/>
                              <a:gd name="T80" fmla="*/ 63 w 483"/>
                              <a:gd name="T81" fmla="*/ 351 h 466"/>
                              <a:gd name="T82" fmla="*/ 63 w 483"/>
                              <a:gd name="T83" fmla="*/ 343 h 466"/>
                              <a:gd name="T84" fmla="*/ 79 w 483"/>
                              <a:gd name="T85" fmla="*/ 318 h 466"/>
                              <a:gd name="T86" fmla="*/ 89 w 483"/>
                              <a:gd name="T87" fmla="*/ 293 h 466"/>
                              <a:gd name="T88" fmla="*/ 93 w 483"/>
                              <a:gd name="T89" fmla="*/ 271 h 466"/>
                              <a:gd name="T90" fmla="*/ 85 w 483"/>
                              <a:gd name="T91" fmla="*/ 262 h 466"/>
                              <a:gd name="T92" fmla="*/ 84 w 483"/>
                              <a:gd name="T93" fmla="*/ 250 h 466"/>
                              <a:gd name="T94" fmla="*/ 89 w 483"/>
                              <a:gd name="T95" fmla="*/ 240 h 466"/>
                              <a:gd name="T96" fmla="*/ 95 w 483"/>
                              <a:gd name="T97" fmla="*/ 227 h 466"/>
                              <a:gd name="T98" fmla="*/ 114 w 483"/>
                              <a:gd name="T99" fmla="*/ 177 h 466"/>
                              <a:gd name="T100" fmla="*/ 75 w 483"/>
                              <a:gd name="T101" fmla="*/ 163 h 466"/>
                              <a:gd name="T102" fmla="*/ 86 w 483"/>
                              <a:gd name="T103" fmla="*/ 145 h 466"/>
                              <a:gd name="T104" fmla="*/ 191 w 483"/>
                              <a:gd name="T105" fmla="*/ 107 h 466"/>
                              <a:gd name="T106" fmla="*/ 232 w 483"/>
                              <a:gd name="T107" fmla="*/ 92 h 466"/>
                              <a:gd name="T108" fmla="*/ 259 w 483"/>
                              <a:gd name="T109" fmla="*/ 90 h 466"/>
                              <a:gd name="T110" fmla="*/ 347 w 483"/>
                              <a:gd name="T111" fmla="*/ 122 h 466"/>
                              <a:gd name="T112" fmla="*/ 404 w 483"/>
                              <a:gd name="T113" fmla="*/ 144 h 466"/>
                              <a:gd name="T114" fmla="*/ 421 w 483"/>
                              <a:gd name="T115" fmla="*/ 164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83" h="466">
                                <a:moveTo>
                                  <a:pt x="244" y="0"/>
                                </a:moveTo>
                                <a:cubicBezTo>
                                  <a:pt x="150" y="0"/>
                                  <a:pt x="64" y="60"/>
                                  <a:pt x="32" y="148"/>
                                </a:cubicBezTo>
                                <a:cubicBezTo>
                                  <a:pt x="0" y="237"/>
                                  <a:pt x="28" y="339"/>
                                  <a:pt x="102" y="399"/>
                                </a:cubicBezTo>
                                <a:cubicBezTo>
                                  <a:pt x="174" y="459"/>
                                  <a:pt x="280" y="466"/>
                                  <a:pt x="360" y="418"/>
                                </a:cubicBezTo>
                                <a:cubicBezTo>
                                  <a:pt x="440" y="369"/>
                                  <a:pt x="483" y="274"/>
                                  <a:pt x="465" y="182"/>
                                </a:cubicBezTo>
                                <a:cubicBezTo>
                                  <a:pt x="444" y="77"/>
                                  <a:pt x="350" y="0"/>
                                  <a:pt x="244" y="0"/>
                                </a:cubicBezTo>
                                <a:close/>
                                <a:moveTo>
                                  <a:pt x="364" y="269"/>
                                </a:moveTo>
                                <a:cubicBezTo>
                                  <a:pt x="364" y="285"/>
                                  <a:pt x="341" y="292"/>
                                  <a:pt x="330" y="297"/>
                                </a:cubicBezTo>
                                <a:cubicBezTo>
                                  <a:pt x="315" y="303"/>
                                  <a:pt x="300" y="308"/>
                                  <a:pt x="285" y="311"/>
                                </a:cubicBezTo>
                                <a:cubicBezTo>
                                  <a:pt x="254" y="316"/>
                                  <a:pt x="223" y="315"/>
                                  <a:pt x="193" y="307"/>
                                </a:cubicBezTo>
                                <a:cubicBezTo>
                                  <a:pt x="179" y="304"/>
                                  <a:pt x="165" y="299"/>
                                  <a:pt x="152" y="291"/>
                                </a:cubicBezTo>
                                <a:cubicBezTo>
                                  <a:pt x="145" y="288"/>
                                  <a:pt x="139" y="284"/>
                                  <a:pt x="140" y="277"/>
                                </a:cubicBezTo>
                                <a:cubicBezTo>
                                  <a:pt x="141" y="270"/>
                                  <a:pt x="146" y="265"/>
                                  <a:pt x="146" y="257"/>
                                </a:cubicBezTo>
                                <a:cubicBezTo>
                                  <a:pt x="145" y="247"/>
                                  <a:pt x="138" y="241"/>
                                  <a:pt x="137" y="231"/>
                                </a:cubicBezTo>
                                <a:cubicBezTo>
                                  <a:pt x="137" y="224"/>
                                  <a:pt x="137" y="217"/>
                                  <a:pt x="137" y="209"/>
                                </a:cubicBezTo>
                                <a:cubicBezTo>
                                  <a:pt x="156" y="216"/>
                                  <a:pt x="175" y="223"/>
                                  <a:pt x="194" y="230"/>
                                </a:cubicBezTo>
                                <a:cubicBezTo>
                                  <a:pt x="206" y="234"/>
                                  <a:pt x="217" y="238"/>
                                  <a:pt x="229" y="242"/>
                                </a:cubicBezTo>
                                <a:cubicBezTo>
                                  <a:pt x="235" y="245"/>
                                  <a:pt x="244" y="250"/>
                                  <a:pt x="250" y="249"/>
                                </a:cubicBezTo>
                                <a:cubicBezTo>
                                  <a:pt x="257" y="249"/>
                                  <a:pt x="266" y="244"/>
                                  <a:pt x="272" y="242"/>
                                </a:cubicBezTo>
                                <a:cubicBezTo>
                                  <a:pt x="283" y="237"/>
                                  <a:pt x="295" y="233"/>
                                  <a:pt x="307" y="229"/>
                                </a:cubicBezTo>
                                <a:cubicBezTo>
                                  <a:pt x="326" y="222"/>
                                  <a:pt x="345" y="215"/>
                                  <a:pt x="364" y="208"/>
                                </a:cubicBezTo>
                                <a:cubicBezTo>
                                  <a:pt x="364" y="228"/>
                                  <a:pt x="364" y="249"/>
                                  <a:pt x="364" y="269"/>
                                </a:cubicBezTo>
                                <a:close/>
                                <a:moveTo>
                                  <a:pt x="421" y="164"/>
                                </a:moveTo>
                                <a:cubicBezTo>
                                  <a:pt x="384" y="177"/>
                                  <a:pt x="348" y="191"/>
                                  <a:pt x="311" y="204"/>
                                </a:cubicBezTo>
                                <a:cubicBezTo>
                                  <a:pt x="294" y="210"/>
                                  <a:pt x="278" y="216"/>
                                  <a:pt x="261" y="223"/>
                                </a:cubicBezTo>
                                <a:cubicBezTo>
                                  <a:pt x="253" y="226"/>
                                  <a:pt x="249" y="226"/>
                                  <a:pt x="240" y="223"/>
                                </a:cubicBezTo>
                                <a:cubicBezTo>
                                  <a:pt x="233" y="221"/>
                                  <a:pt x="226" y="218"/>
                                  <a:pt x="218" y="216"/>
                                </a:cubicBezTo>
                                <a:cubicBezTo>
                                  <a:pt x="197" y="208"/>
                                  <a:pt x="176" y="200"/>
                                  <a:pt x="155" y="193"/>
                                </a:cubicBezTo>
                                <a:cubicBezTo>
                                  <a:pt x="185" y="180"/>
                                  <a:pt x="214" y="168"/>
                                  <a:pt x="244" y="155"/>
                                </a:cubicBezTo>
                                <a:cubicBezTo>
                                  <a:pt x="248" y="153"/>
                                  <a:pt x="253" y="152"/>
                                  <a:pt x="255" y="147"/>
                                </a:cubicBezTo>
                                <a:cubicBezTo>
                                  <a:pt x="259" y="138"/>
                                  <a:pt x="249" y="134"/>
                                  <a:pt x="242" y="136"/>
                                </a:cubicBezTo>
                                <a:cubicBezTo>
                                  <a:pt x="228" y="140"/>
                                  <a:pt x="213" y="149"/>
                                  <a:pt x="200" y="155"/>
                                </a:cubicBezTo>
                                <a:cubicBezTo>
                                  <a:pt x="181" y="163"/>
                                  <a:pt x="163" y="170"/>
                                  <a:pt x="145" y="178"/>
                                </a:cubicBezTo>
                                <a:cubicBezTo>
                                  <a:pt x="129" y="185"/>
                                  <a:pt x="119" y="193"/>
                                  <a:pt x="114" y="212"/>
                                </a:cubicBezTo>
                                <a:cubicBezTo>
                                  <a:pt x="113" y="218"/>
                                  <a:pt x="110" y="226"/>
                                  <a:pt x="111" y="233"/>
                                </a:cubicBezTo>
                                <a:cubicBezTo>
                                  <a:pt x="112" y="241"/>
                                  <a:pt x="120" y="245"/>
                                  <a:pt x="119" y="254"/>
                                </a:cubicBezTo>
                                <a:cubicBezTo>
                                  <a:pt x="119" y="261"/>
                                  <a:pt x="113" y="264"/>
                                  <a:pt x="112" y="269"/>
                                </a:cubicBezTo>
                                <a:cubicBezTo>
                                  <a:pt x="110" y="276"/>
                                  <a:pt x="113" y="288"/>
                                  <a:pt x="113" y="295"/>
                                </a:cubicBezTo>
                                <a:cubicBezTo>
                                  <a:pt x="114" y="314"/>
                                  <a:pt x="111" y="371"/>
                                  <a:pt x="80" y="361"/>
                                </a:cubicBezTo>
                                <a:cubicBezTo>
                                  <a:pt x="76" y="360"/>
                                  <a:pt x="73" y="358"/>
                                  <a:pt x="70" y="356"/>
                                </a:cubicBezTo>
                                <a:cubicBezTo>
                                  <a:pt x="68" y="354"/>
                                  <a:pt x="66" y="352"/>
                                  <a:pt x="63" y="351"/>
                                </a:cubicBezTo>
                                <a:cubicBezTo>
                                  <a:pt x="58" y="349"/>
                                  <a:pt x="58" y="346"/>
                                  <a:pt x="63" y="343"/>
                                </a:cubicBezTo>
                                <a:cubicBezTo>
                                  <a:pt x="67" y="334"/>
                                  <a:pt x="74" y="326"/>
                                  <a:pt x="79" y="318"/>
                                </a:cubicBezTo>
                                <a:cubicBezTo>
                                  <a:pt x="83" y="310"/>
                                  <a:pt x="86" y="302"/>
                                  <a:pt x="89" y="293"/>
                                </a:cubicBezTo>
                                <a:cubicBezTo>
                                  <a:pt x="90" y="288"/>
                                  <a:pt x="95" y="275"/>
                                  <a:pt x="93" y="271"/>
                                </a:cubicBezTo>
                                <a:cubicBezTo>
                                  <a:pt x="92" y="268"/>
                                  <a:pt x="87" y="265"/>
                                  <a:pt x="85" y="262"/>
                                </a:cubicBezTo>
                                <a:cubicBezTo>
                                  <a:pt x="84" y="258"/>
                                  <a:pt x="83" y="254"/>
                                  <a:pt x="84" y="250"/>
                                </a:cubicBezTo>
                                <a:cubicBezTo>
                                  <a:pt x="85" y="246"/>
                                  <a:pt x="86" y="242"/>
                                  <a:pt x="89" y="240"/>
                                </a:cubicBezTo>
                                <a:cubicBezTo>
                                  <a:pt x="94" y="234"/>
                                  <a:pt x="95" y="236"/>
                                  <a:pt x="95" y="227"/>
                                </a:cubicBezTo>
                                <a:cubicBezTo>
                                  <a:pt x="96" y="209"/>
                                  <a:pt x="100" y="191"/>
                                  <a:pt x="114" y="177"/>
                                </a:cubicBezTo>
                                <a:cubicBezTo>
                                  <a:pt x="101" y="173"/>
                                  <a:pt x="87" y="169"/>
                                  <a:pt x="75" y="163"/>
                                </a:cubicBezTo>
                                <a:cubicBezTo>
                                  <a:pt x="56" y="155"/>
                                  <a:pt x="77" y="148"/>
                                  <a:pt x="86" y="145"/>
                                </a:cubicBezTo>
                                <a:cubicBezTo>
                                  <a:pt x="121" y="132"/>
                                  <a:pt x="156" y="120"/>
                                  <a:pt x="191" y="107"/>
                                </a:cubicBezTo>
                                <a:cubicBezTo>
                                  <a:pt x="205" y="102"/>
                                  <a:pt x="219" y="97"/>
                                  <a:pt x="232" y="92"/>
                                </a:cubicBezTo>
                                <a:cubicBezTo>
                                  <a:pt x="242" y="88"/>
                                  <a:pt x="248" y="86"/>
                                  <a:pt x="259" y="90"/>
                                </a:cubicBezTo>
                                <a:cubicBezTo>
                                  <a:pt x="288" y="101"/>
                                  <a:pt x="317" y="112"/>
                                  <a:pt x="347" y="122"/>
                                </a:cubicBezTo>
                                <a:cubicBezTo>
                                  <a:pt x="366" y="130"/>
                                  <a:pt x="385" y="137"/>
                                  <a:pt x="404" y="144"/>
                                </a:cubicBezTo>
                                <a:cubicBezTo>
                                  <a:pt x="412" y="146"/>
                                  <a:pt x="442" y="156"/>
                                  <a:pt x="42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5pt;margin-top:363.75pt;height:25.7pt;width:158.45pt;z-index:251708416;mso-width-relative:page;mso-height-relative:page;" coordsize="2012175,326390" o:gfxdata="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612000;" filled="f" stroked="t" coordsize="21600,21600" o:gfxdata="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2yt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51" o:spid="_x0000_s1026" o:spt="100" style="position:absolute;left:0;top:38100;height:277495;width:287655;" fillcolor="#5B9BD5 [3204]" filled="t" stroked="f" coordsize="483,466" o:gfxdata="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todGvQAA&#10;ANsAAAAPAAAAAAAAAAEAIAAAACIAAABkcnMvZG93bnJldi54bWxQSwECFAAUAAAACACHTuJAMy8F&#10;njsAAAA5AAAAEAAAAAAAAAABACAAAAAMAQAAZHJzL3NoYXBleG1sLnhtbFBLBQYAAAAABgAGAFsB&#10;AAC2AwAAAAA=&#10;" path="m244,0c150,0,64,60,32,148c0,237,28,339,102,399c174,459,280,466,360,418c440,369,483,274,465,182c444,77,350,0,244,0xm364,269c364,285,341,292,330,297c315,303,300,308,285,311c254,316,223,315,193,307c179,304,165,299,152,291c145,288,139,284,140,277c141,270,146,265,146,257c145,247,138,241,137,231c137,224,137,217,137,209c156,216,175,223,194,230c206,234,217,238,229,242c235,245,244,250,250,249c257,249,266,244,272,242c283,237,295,233,307,229c326,222,345,215,364,208c364,228,364,249,364,269xm421,164c384,177,348,191,311,204c294,210,278,216,261,223c253,226,249,226,240,223c233,221,226,218,218,216c197,208,176,200,155,193c185,180,214,168,244,155c248,153,253,152,255,147c259,138,249,134,242,136c228,140,213,149,200,155c181,163,163,170,145,178c129,185,119,193,114,212c113,218,110,226,111,233c112,241,120,245,119,254c119,261,113,264,112,269c110,276,113,288,113,295c114,314,111,371,80,361c76,360,73,358,70,356c68,354,66,352,63,351c58,349,58,346,63,343c67,334,74,326,79,318c83,310,86,302,89,293c90,288,95,275,93,271c92,268,87,265,85,262c84,258,83,254,84,250c85,246,86,242,89,240c94,234,95,236,95,227c96,209,100,191,114,177c101,173,87,169,75,163c56,155,77,148,86,145c121,132,156,120,191,107c205,102,219,97,232,92c242,88,248,86,259,90c288,101,317,112,347,122c366,130,385,137,404,144c412,146,442,156,421,164xe">
                  <v:path o:connectlocs="145316,0;19057,88131;60747,237597;214401,248911;276934,108377;145316,0;216783,160184;196534,176858;169734,185195;114942,182813;90524,173285;83378,164948;86951,153039;81591,137556;81591,124455;115538,136961;136383,144106;148889,148275;161992,144106;182836,136365;216783,123860;216783,160184;250730,97659;185218,121478;155440,132792;142934,132792;129831,128624;92311,114928;145316,92299;151867,87535;144125,80985;119111,92299;86356,105995;67893,126242;66107,138747;70871,151252;66702,160184;67298,175667;47644,214969;41689,211991;37520,209014;37520,204250;47049,189363;53004,174476;55386,161375;50622,156016;50026,148870;53004,142915;56578,135174;67893,105400;44666,97063;51218,86345;113751,63716;138169,54784;154249,53593;206658,72648;240605,85749;250730,9765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6448425</wp:posOffset>
                </wp:positionV>
                <wp:extent cx="2012315" cy="326390"/>
                <wp:effectExtent l="0" t="0" r="2667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175" cy="326390"/>
                          <a:chOff x="0" y="0"/>
                          <a:chExt cx="2012175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76200"/>
                            <a:ext cx="180000" cy="178744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5pt;margin-top:507.75pt;height:25.7pt;width:158.45pt;z-index:251706368;mso-width-relative:page;mso-height-relative:page;" coordsize="2012175,326390" o:gfxdata="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AwiOn+3AAAAA0BAAAPAAAAAAAAAAEAIAAAACIAAABkcnMvZG93bnJl&#10;di54bWxQSwECFAAUAAAACACHTuJA6DTr/v4LAAAXOAAADgAAAAAAAAABACAAAAArAQAAZHJzL2Uy&#10;b0RvYy54bWxQSwUGAAAAAAYABgBZAQAAmw8AAAAA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612000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8000;v-text-anchor:middle;" fillcolor="#5B9BD5 [3204]" filled="t" stroked="f" coordsize="21600,21600" o:gfxdata="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5li/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57150;top:76200;height:178744;width:180000;" fillcolor="#FFFFFF [3212]" filled="t" stroked="f" coordsize="427,424" o:gfxdata="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7STTLgAAADbAAAA&#10;DwAAAAAAAAABACAAAAAiAAAAZHJzL2Rvd25yZXYueG1sUEsBAhQAFAAAAAgAh07iQDMvBZ47AAAA&#10;OQAAABAAAAAAAAAAAQAgAAAABwEAAGRycy9zaGFwZXhtbC54bWxQSwUGAAAAAAYABgBbAQAAsQMA&#10;AAAA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path o:connectlocs="157658,77568;153021,82626;153021,155557;139531,169047;25714,169047;15175,164832;9695,155136;9695,40891;15175,30352;26135,25715;87259,25715;92318,20656;87259,16019;26135,16019;0,40891;0,155136;7587,172420;26135,178744;139953,178744;156814,172420;162716,155136;162716,82626;157658,77568;174098,23186;155550,4637;144168,0;132786,4215;117611,22343;37096,99489;36674,99911;31615,145861;33723,147969;78829,142067;155971,60705;174098,46372;174098,23186;50163,103283;123091,30774;147540,55646;75035,128577;50163,103283;43840,135744;45105,112979;66182,134058;43840,135744;168618,34146;166932,38362;155971,49323;128992,22764;139953,11803;148384,11803;166932,30352;168618,3414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-161925</wp:posOffset>
                </wp:positionV>
                <wp:extent cx="4892040" cy="326390"/>
                <wp:effectExtent l="0" t="0" r="2286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9" cy="326390"/>
                          <a:chOff x="0" y="0"/>
                          <a:chExt cx="4892490" cy="32639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400175" y="171450"/>
                            <a:ext cx="34923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104775"/>
                            <a:ext cx="180000" cy="130710"/>
                          </a:xfrm>
                          <a:custGeom>
                            <a:avLst/>
                            <a:gdLst>
                              <a:gd name="T0" fmla="*/ 161 w 490"/>
                              <a:gd name="T1" fmla="*/ 219 h 355"/>
                              <a:gd name="T2" fmla="*/ 73 w 490"/>
                              <a:gd name="T3" fmla="*/ 178 h 355"/>
                              <a:gd name="T4" fmla="*/ 0 w 490"/>
                              <a:gd name="T5" fmla="*/ 264 h 355"/>
                              <a:gd name="T6" fmla="*/ 3 w 490"/>
                              <a:gd name="T7" fmla="*/ 324 h 355"/>
                              <a:gd name="T8" fmla="*/ 170 w 490"/>
                              <a:gd name="T9" fmla="*/ 324 h 355"/>
                              <a:gd name="T10" fmla="*/ 172 w 490"/>
                              <a:gd name="T11" fmla="*/ 256 h 355"/>
                              <a:gd name="T12" fmla="*/ 147 w 490"/>
                              <a:gd name="T13" fmla="*/ 99 h 355"/>
                              <a:gd name="T14" fmla="*/ 25 w 490"/>
                              <a:gd name="T15" fmla="*/ 99 h 355"/>
                              <a:gd name="T16" fmla="*/ 487 w 490"/>
                              <a:gd name="T17" fmla="*/ 0 h 355"/>
                              <a:gd name="T18" fmla="*/ 207 w 490"/>
                              <a:gd name="T19" fmla="*/ 3 h 355"/>
                              <a:gd name="T20" fmla="*/ 207 w 490"/>
                              <a:gd name="T21" fmla="*/ 351 h 355"/>
                              <a:gd name="T22" fmla="*/ 487 w 490"/>
                              <a:gd name="T23" fmla="*/ 355 h 355"/>
                              <a:gd name="T24" fmla="*/ 490 w 490"/>
                              <a:gd name="T25" fmla="*/ 3 h 355"/>
                              <a:gd name="T26" fmla="*/ 233 w 490"/>
                              <a:gd name="T27" fmla="*/ 37 h 355"/>
                              <a:gd name="T28" fmla="*/ 466 w 490"/>
                              <a:gd name="T29" fmla="*/ 39 h 355"/>
                              <a:gd name="T30" fmla="*/ 463 w 490"/>
                              <a:gd name="T31" fmla="*/ 77 h 355"/>
                              <a:gd name="T32" fmla="*/ 235 w 490"/>
                              <a:gd name="T33" fmla="*/ 77 h 355"/>
                              <a:gd name="T34" fmla="*/ 231 w 490"/>
                              <a:gd name="T35" fmla="*/ 39 h 355"/>
                              <a:gd name="T36" fmla="*/ 466 w 490"/>
                              <a:gd name="T37" fmla="*/ 315 h 355"/>
                              <a:gd name="T38" fmla="*/ 234 w 490"/>
                              <a:gd name="T39" fmla="*/ 318 h 355"/>
                              <a:gd name="T40" fmla="*/ 231 w 490"/>
                              <a:gd name="T41" fmla="*/ 280 h 355"/>
                              <a:gd name="T42" fmla="*/ 349 w 490"/>
                              <a:gd name="T43" fmla="*/ 278 h 355"/>
                              <a:gd name="T44" fmla="*/ 466 w 490"/>
                              <a:gd name="T45" fmla="*/ 281 h 355"/>
                              <a:gd name="T46" fmla="*/ 231 w 490"/>
                              <a:gd name="T47" fmla="*/ 235 h 355"/>
                              <a:gd name="T48" fmla="*/ 233 w 490"/>
                              <a:gd name="T49" fmla="*/ 197 h 355"/>
                              <a:gd name="T50" fmla="*/ 463 w 490"/>
                              <a:gd name="T51" fmla="*/ 197 h 355"/>
                              <a:gd name="T52" fmla="*/ 466 w 490"/>
                              <a:gd name="T53" fmla="*/ 235 h 355"/>
                              <a:gd name="T54" fmla="*/ 233 w 490"/>
                              <a:gd name="T55" fmla="*/ 238 h 355"/>
                              <a:gd name="T56" fmla="*/ 463 w 490"/>
                              <a:gd name="T57" fmla="*/ 157 h 355"/>
                              <a:gd name="T58" fmla="*/ 234 w 490"/>
                              <a:gd name="T59" fmla="*/ 157 h 355"/>
                              <a:gd name="T60" fmla="*/ 231 w 490"/>
                              <a:gd name="T61" fmla="*/ 120 h 355"/>
                              <a:gd name="T62" fmla="*/ 349 w 490"/>
                              <a:gd name="T63" fmla="*/ 117 h 355"/>
                              <a:gd name="T64" fmla="*/ 466 w 490"/>
                              <a:gd name="T65" fmla="*/ 120 h 355"/>
                              <a:gd name="T66" fmla="*/ 463 w 490"/>
                              <a:gd name="T67" fmla="*/ 157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pt;margin-top:-12.75pt;height:25.7pt;width:385.2pt;z-index:251678720;mso-width-relative:page;mso-height-relative:page;" coordsize="4892490,326390" o:gfxdata="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DYtbGvbAAAACwEAAA8AAAAAAAAAAQAgAAAAIgAAAGRycy9kb3du&#10;cmV2LnhtbFBLAQIUABQAAAAIAIdO4kDH1HaWyAsAAO00AAAOAAAAAAAAAAEAIAAAACoBAABkcnMv&#10;ZTJvRG9jLnhtbFBLBQYAAAAABgAGAFkBAABkDwAAAAA=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b2TVILYAAADa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i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k1SC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315;" filled="f" stroked="t" coordsize="21600,21600" o:gfxdata="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erM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7984;v-text-anchor:middle;" fillcolor="#5B9BD5 [3204]" filled="t" stroked="f" coordsize="21600,21600" o:gfxdata="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20y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47625;top:104775;height:130710;width:180000;" fillcolor="#FFFFFF [3212]" filled="t" stroked="f" coordsize="490,355" o:gfxdata="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Nx/b4A&#10;AADbAAAADwAAAAAAAAABACAAAAAiAAAAZHJzL2Rvd25yZXYueG1sUEsBAhQAFAAAAAgAh07iQDMv&#10;BZ47AAAAOQAAABAAAAAAAAAAAQAgAAAADQEAAGRycy9zaGFwZXhtbC54bWxQSwUGAAAAAAYABgBb&#10;AQAAtwMAAAAA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path o:connectlocs="59142,80635;26816,65539;0,97204;1102,119295;62448,119295;63183,94258;54000,36451;9183,36451;178897,0;76040,1104;76040,129237;178897,130710;180000,1104;85591,13623;171183,14359;170081,28351;86326,28351;84857,14359;171183,115982;85959,117086;84857,103095;128204,102358;171183,103463;84857,86526;85591,72534;170081,72534;171183,86526;85591,87630;170081,57806;85959,57806;84857,44183;128204,43079;171183,44183;170081,5780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306705</wp:posOffset>
                </wp:positionV>
                <wp:extent cx="4535805" cy="9135110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913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杭州钛客网络科技有限公司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开发工程师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前端开发，与后端工程师协作，高质量高效完成产品的数据交互，动态信息的展示。使用gulp对网站的开发与维护，与app交互的H5，商务的推广页，基于vue+webpack+es6+node对系统的开发等。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主要技能：vue，element-ui，node，gulp等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钛客云后台管理系统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    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018.0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钛客云后台管理系统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一套公司内部使用的管理系统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Element-ui，vue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框架、用HTML5+CSS3+JavaScript开发的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pc端的管理系统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主要分为7大模块(我的工作台模块，数据中心模块，订单管理模块，财务管理模块，催收管理模块，系统管理模块，用户管理模块)。使得数据分析师，可以借助可视化，对数据进行透视分析。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1.参与后台系统的前端开发，与后端工程师协作进行数据交互。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2.采用vue-cli与Element-ui框架搭建后台管理系统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3.通过axios请求数据并展示到前端页面上。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4.运用Echarts进行数据可视化展示。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借多点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项目地址：http://jdd.qujieqian8.com/index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“借多点”是给商务部门搭建了一款给用户推送信用卡，贷超的工具。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vue+mint-ui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记账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一款给老板应用的记账小程序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原生小程序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亲子好文精选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微信小程序搜索 亲子好文精选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采用mpvue搭建的一款推送消息的平台。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技术栈：mpvue+小程序+vue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24.15pt;height:719.3pt;width:357.15pt;z-index:251640832;mso-width-relative:page;mso-height-relative:page;" filled="f" stroked="f" coordsize="21600,21600" o:gfxdata="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ghgMtwAAAAMAQAADwAAAAAAAAABACAAAAAiAAAAZHJzL2Rvd25yZXYueG1sUEsB&#10;AhQAFAAAAAgAh07iQFDXJrcqAgAAK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杭州钛客网络科技有限公司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开发工程师      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至今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前端开发，与后端工程师协作，高质量高效完成产品的数据交互，动态信息的展示。使用gulp对网站的开发与维护，与app交互的H5，商务的推广页，基于vue+webpack+es6+node对系统的开发等。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主要技能：vue，element-ui，node，gulp等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钛客云后台管理系统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    2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018.0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钛客云后台管理系统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一套公司内部使用的管理系统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，使用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Element-ui，vue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框架、用HTML5+CSS3+JavaScript开发的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pc端的管理系统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主要分为7大模块(我的工作台模块，数据中心模块，订单管理模块，财务管理模块，催收管理模块，系统管理模块，用户管理模块)。使得数据分析师，可以借助可视化，对数据进行透视分析。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1.参与后台系统的前端开发，与后端工程师协作进行数据交互。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2.采用vue-cli与Element-ui框架搭建后台管理系统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3.通过axios请求数据并展示到前端页面上。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4.运用Echarts进行数据可视化展示。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借多点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项目地址：http://jdd.qujieqian8.com/index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“借多点”是给商务部门搭建了一款给用户推送信用卡，贷超的工具。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vue+mint-ui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记账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一款给老板应用的记账小程序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原生小程序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亲子好文精选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微信小程序搜索 亲子好文精选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采用mpvue搭建的一款推送消息的平台。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技术栈：mpvue+小程序+vue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3076575</wp:posOffset>
                </wp:positionV>
                <wp:extent cx="4892040" cy="326390"/>
                <wp:effectExtent l="0" t="0" r="2286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6390"/>
                          <a:chOff x="0" y="0"/>
                          <a:chExt cx="4892365" cy="326390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111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85725"/>
                            <a:ext cx="162000" cy="163395"/>
                          </a:xfrm>
                          <a:custGeom>
                            <a:avLst/>
                            <a:gdLst>
                              <a:gd name="T0" fmla="*/ 77 w 462"/>
                              <a:gd name="T1" fmla="*/ 112 h 466"/>
                              <a:gd name="T2" fmla="*/ 69 w 462"/>
                              <a:gd name="T3" fmla="*/ 140 h 466"/>
                              <a:gd name="T4" fmla="*/ 174 w 462"/>
                              <a:gd name="T5" fmla="*/ 169 h 466"/>
                              <a:gd name="T6" fmla="*/ 178 w 462"/>
                              <a:gd name="T7" fmla="*/ 141 h 466"/>
                              <a:gd name="T8" fmla="*/ 77 w 462"/>
                              <a:gd name="T9" fmla="*/ 286 h 466"/>
                              <a:gd name="T10" fmla="*/ 69 w 462"/>
                              <a:gd name="T11" fmla="*/ 313 h 466"/>
                              <a:gd name="T12" fmla="*/ 174 w 462"/>
                              <a:gd name="T13" fmla="*/ 342 h 466"/>
                              <a:gd name="T14" fmla="*/ 178 w 462"/>
                              <a:gd name="T15" fmla="*/ 314 h 466"/>
                              <a:gd name="T16" fmla="*/ 77 w 462"/>
                              <a:gd name="T17" fmla="*/ 199 h 466"/>
                              <a:gd name="T18" fmla="*/ 69 w 462"/>
                              <a:gd name="T19" fmla="*/ 227 h 466"/>
                              <a:gd name="T20" fmla="*/ 174 w 462"/>
                              <a:gd name="T21" fmla="*/ 256 h 466"/>
                              <a:gd name="T22" fmla="*/ 178 w 462"/>
                              <a:gd name="T23" fmla="*/ 227 h 466"/>
                              <a:gd name="T24" fmla="*/ 293 w 462"/>
                              <a:gd name="T25" fmla="*/ 342 h 466"/>
                              <a:gd name="T26" fmla="*/ 404 w 462"/>
                              <a:gd name="T27" fmla="*/ 296 h 466"/>
                              <a:gd name="T28" fmla="*/ 286 w 462"/>
                              <a:gd name="T29" fmla="*/ 314 h 466"/>
                              <a:gd name="T30" fmla="*/ 289 w 462"/>
                              <a:gd name="T31" fmla="*/ 342 h 466"/>
                              <a:gd name="T32" fmla="*/ 238 w 462"/>
                              <a:gd name="T33" fmla="*/ 56 h 466"/>
                              <a:gd name="T34" fmla="*/ 32 w 462"/>
                              <a:gd name="T35" fmla="*/ 5 h 466"/>
                              <a:gd name="T36" fmla="*/ 0 w 462"/>
                              <a:gd name="T37" fmla="*/ 380 h 466"/>
                              <a:gd name="T38" fmla="*/ 210 w 462"/>
                              <a:gd name="T39" fmla="*/ 464 h 466"/>
                              <a:gd name="T40" fmla="*/ 246 w 462"/>
                              <a:gd name="T41" fmla="*/ 464 h 466"/>
                              <a:gd name="T42" fmla="*/ 462 w 462"/>
                              <a:gd name="T43" fmla="*/ 380 h 466"/>
                              <a:gd name="T44" fmla="*/ 429 w 462"/>
                              <a:gd name="T45" fmla="*/ 5 h 466"/>
                              <a:gd name="T46" fmla="*/ 28 w 462"/>
                              <a:gd name="T47" fmla="*/ 380 h 466"/>
                              <a:gd name="T48" fmla="*/ 210 w 462"/>
                              <a:gd name="T49" fmla="*/ 84 h 466"/>
                              <a:gd name="T50" fmla="*/ 216 w 462"/>
                              <a:gd name="T51" fmla="*/ 435 h 466"/>
                              <a:gd name="T52" fmla="*/ 433 w 462"/>
                              <a:gd name="T53" fmla="*/ 380 h 466"/>
                              <a:gd name="T54" fmla="*/ 245 w 462"/>
                              <a:gd name="T55" fmla="*/ 434 h 466"/>
                              <a:gd name="T56" fmla="*/ 246 w 462"/>
                              <a:gd name="T57" fmla="*/ 84 h 466"/>
                              <a:gd name="T58" fmla="*/ 433 w 462"/>
                              <a:gd name="T59" fmla="*/ 380 h 466"/>
                              <a:gd name="T60" fmla="*/ 293 w 462"/>
                              <a:gd name="T61" fmla="*/ 169 h 466"/>
                              <a:gd name="T62" fmla="*/ 404 w 462"/>
                              <a:gd name="T63" fmla="*/ 122 h 466"/>
                              <a:gd name="T64" fmla="*/ 286 w 462"/>
                              <a:gd name="T65" fmla="*/ 141 h 466"/>
                              <a:gd name="T66" fmla="*/ 289 w 462"/>
                              <a:gd name="T67" fmla="*/ 169 h 466"/>
                              <a:gd name="T68" fmla="*/ 293 w 462"/>
                              <a:gd name="T69" fmla="*/ 255 h 466"/>
                              <a:gd name="T70" fmla="*/ 404 w 462"/>
                              <a:gd name="T71" fmla="*/ 209 h 466"/>
                              <a:gd name="T72" fmla="*/ 286 w 462"/>
                              <a:gd name="T73" fmla="*/ 228 h 466"/>
                              <a:gd name="T74" fmla="*/ 289 w 462"/>
                              <a:gd name="T75" fmla="*/ 256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8pt;margin-top:242.25pt;height:25.7pt;width:385.2pt;z-index:251684864;mso-width-relative:page;mso-height-relative:page;" coordsize="4892365,326390" o:gfxdata="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DnY2+T3AAAAAwBAAAPAAAAAAAAAAEAIAAAACIAAABkcnMvZG93bnJldi54bWxQ&#10;SwECFAAUAAAACACHTuJAv1bp5WoMAAAeOQAADgAAAAAAAAABACAAAAArAQAAZHJzL2Uyb0RvYy54&#10;bWxQSwUGAAAAAAYABgBZAQAABxAAAAAA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I0vOE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H+C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0vOE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190;" filled="f" stroked="t" coordsize="21600,21600" o:gfxdata="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JtR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19050;height:287655;width:287655;v-text-anchor:middle;" fillcolor="#5B9BD5 [3204]" filled="t" stroked="f" coordsize="21600,21600" o:gfxdata="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0+7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30" o:spid="_x0000_s1026" o:spt="100" style="position:absolute;left:66675;top:85725;height:163395;width:162000;" fillcolor="#FFFFFF [3212]" filled="t" stroked="f" coordsize="462,466" o:gfxdata="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SgLe5AAAA2wAA&#10;AA8AAAAAAAAAAQAgAAAAIgAAAGRycy9kb3ducmV2LnhtbFBLAQIUABQAAAAIAIdO4kAzLwWeOwAA&#10;ADkAAAAQAAAAAAAAAAEAIAAAAAgBAABkcnMvc2hhcGV4bWwueG1sUEsFBgAAAAAGAAYAWwEAALID&#10;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path o:connectlocs="27000,39270;24194,49088;61012,59256;62415,49439;27000,100281;24194,109748;61012,119916;62415,110098;27000,69775;24194,79593;61012,89762;62415,79593;102740,119916;141662,103787;100285,110098;101337,119916;83454,19635;11220,1753;0,133240;73636,162693;86259,162693;162000,133240;150428,1753;9818,133240;73636,29453;75740,152525;151831,133240;85909,152174;86259,29453;151831,133240;102740,59256;141662,42777;100285,49439;101337,59256;102740,89411;141662,73282;100285,79944;101337,8976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-12065</wp:posOffset>
            </wp:positionV>
            <wp:extent cx="1467485" cy="1520190"/>
            <wp:effectExtent l="71120" t="33020" r="76835" b="123190"/>
            <wp:wrapNone/>
            <wp:docPr id="2" name="图片 2" descr="C:\Users\skl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kl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4" cy="152019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2375535" cy="10727690"/>
                <wp:effectExtent l="0" t="0" r="571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0727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pt;margin-top:-37.5pt;height:844.7pt;width:187.05pt;z-index:251697152;mso-width-relative:page;mso-height-relative:page;" fillcolor="#F2F2F2 [3052]" filled="t" stroked="f" coordsize="21600,21600" o:gfxdata="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u95G9YAAAAMAQAADwAAAAAA&#10;AAABACAAAAAiAAAAZHJzL2Rvd25yZXYueG1sUEsBAhQAFAAAAAgAh07iQJa6xrdOAgAAd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1780540</wp:posOffset>
                </wp:positionV>
                <wp:extent cx="2345690" cy="910590"/>
                <wp:effectExtent l="0" t="0" r="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66" cy="910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pacing w:val="60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pacing w:val="60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宋康乐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40.2pt;height:71.7pt;width:184.7pt;z-index:251698176;mso-width-relative:page;mso-height-relative:page;" filled="f" stroked="f" coordsize="21600,21600" o:gfxdata="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QGMF/YAAAACwEAAA8AAAAAAAAAAQAgAAAAIgAAAGRycy9kb3ducmV2LnhtbFBLAQIUABQAAAAI&#10;AIdO4kDYUG5uJgIAACg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5B9BD5" w:themeColor="accent1"/>
                          <w:spacing w:val="60"/>
                          <w:sz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pacing w:val="60"/>
                          <w:sz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宋康乐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2980690</wp:posOffset>
                </wp:positionV>
                <wp:extent cx="1870710" cy="6795770"/>
                <wp:effectExtent l="0" t="0" r="0" b="50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979" cy="6795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岁，现居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1891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5505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sklhtml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234.7pt;height:535.1pt;width:147.3pt;z-index:251699200;mso-width-relative:page;mso-height-relative:page;" filled="f" stroked="f" coordsize="21600,21600" o:gfxdata="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o0WZ9gAAAAMAQAADwAAAAAAAAABACAAAAAiAAAAZHJzL2Rvd25yZXYueG1sUEsBAhQAFAAA&#10;AAgAh07iQHI521woAgAAK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岁，现居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1891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5505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sklhtml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3094990</wp:posOffset>
                </wp:positionV>
                <wp:extent cx="125730" cy="140335"/>
                <wp:effectExtent l="0" t="0" r="8255" b="0"/>
                <wp:wrapNone/>
                <wp:docPr id="3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05" cy="140331"/>
                        </a:xfrm>
                        <a:custGeom>
                          <a:avLst/>
                          <a:gdLst>
                            <a:gd name="T0" fmla="*/ 77 w 402"/>
                            <a:gd name="T1" fmla="*/ 63 h 450"/>
                            <a:gd name="T2" fmla="*/ 107 w 402"/>
                            <a:gd name="T3" fmla="*/ 0 h 450"/>
                            <a:gd name="T4" fmla="*/ 138 w 402"/>
                            <a:gd name="T5" fmla="*/ 63 h 450"/>
                            <a:gd name="T6" fmla="*/ 294 w 402"/>
                            <a:gd name="T7" fmla="*/ 93 h 450"/>
                            <a:gd name="T8" fmla="*/ 263 w 402"/>
                            <a:gd name="T9" fmla="*/ 31 h 450"/>
                            <a:gd name="T10" fmla="*/ 324 w 402"/>
                            <a:gd name="T11" fmla="*/ 31 h 450"/>
                            <a:gd name="T12" fmla="*/ 294 w 402"/>
                            <a:gd name="T13" fmla="*/ 93 h 450"/>
                            <a:gd name="T14" fmla="*/ 294 w 402"/>
                            <a:gd name="T15" fmla="*/ 388 h 450"/>
                            <a:gd name="T16" fmla="*/ 341 w 402"/>
                            <a:gd name="T17" fmla="*/ 341 h 450"/>
                            <a:gd name="T18" fmla="*/ 341 w 402"/>
                            <a:gd name="T19" fmla="*/ 310 h 450"/>
                            <a:gd name="T20" fmla="*/ 294 w 402"/>
                            <a:gd name="T21" fmla="*/ 264 h 450"/>
                            <a:gd name="T22" fmla="*/ 341 w 402"/>
                            <a:gd name="T23" fmla="*/ 310 h 450"/>
                            <a:gd name="T24" fmla="*/ 294 w 402"/>
                            <a:gd name="T25" fmla="*/ 233 h 450"/>
                            <a:gd name="T26" fmla="*/ 341 w 402"/>
                            <a:gd name="T27" fmla="*/ 186 h 450"/>
                            <a:gd name="T28" fmla="*/ 263 w 402"/>
                            <a:gd name="T29" fmla="*/ 388 h 450"/>
                            <a:gd name="T30" fmla="*/ 217 w 402"/>
                            <a:gd name="T31" fmla="*/ 341 h 450"/>
                            <a:gd name="T32" fmla="*/ 263 w 402"/>
                            <a:gd name="T33" fmla="*/ 388 h 450"/>
                            <a:gd name="T34" fmla="*/ 217 w 402"/>
                            <a:gd name="T35" fmla="*/ 310 h 450"/>
                            <a:gd name="T36" fmla="*/ 263 w 402"/>
                            <a:gd name="T37" fmla="*/ 264 h 450"/>
                            <a:gd name="T38" fmla="*/ 263 w 402"/>
                            <a:gd name="T39" fmla="*/ 233 h 450"/>
                            <a:gd name="T40" fmla="*/ 217 w 402"/>
                            <a:gd name="T41" fmla="*/ 186 h 450"/>
                            <a:gd name="T42" fmla="*/ 263 w 402"/>
                            <a:gd name="T43" fmla="*/ 233 h 450"/>
                            <a:gd name="T44" fmla="*/ 139 w 402"/>
                            <a:gd name="T45" fmla="*/ 388 h 450"/>
                            <a:gd name="T46" fmla="*/ 185 w 402"/>
                            <a:gd name="T47" fmla="*/ 341 h 450"/>
                            <a:gd name="T48" fmla="*/ 185 w 402"/>
                            <a:gd name="T49" fmla="*/ 310 h 450"/>
                            <a:gd name="T50" fmla="*/ 139 w 402"/>
                            <a:gd name="T51" fmla="*/ 264 h 450"/>
                            <a:gd name="T52" fmla="*/ 185 w 402"/>
                            <a:gd name="T53" fmla="*/ 310 h 450"/>
                            <a:gd name="T54" fmla="*/ 139 w 402"/>
                            <a:gd name="T55" fmla="*/ 233 h 450"/>
                            <a:gd name="T56" fmla="*/ 185 w 402"/>
                            <a:gd name="T57" fmla="*/ 186 h 450"/>
                            <a:gd name="T58" fmla="*/ 108 w 402"/>
                            <a:gd name="T59" fmla="*/ 388 h 450"/>
                            <a:gd name="T60" fmla="*/ 62 w 402"/>
                            <a:gd name="T61" fmla="*/ 341 h 450"/>
                            <a:gd name="T62" fmla="*/ 108 w 402"/>
                            <a:gd name="T63" fmla="*/ 388 h 450"/>
                            <a:gd name="T64" fmla="*/ 62 w 402"/>
                            <a:gd name="T65" fmla="*/ 310 h 450"/>
                            <a:gd name="T66" fmla="*/ 108 w 402"/>
                            <a:gd name="T67" fmla="*/ 264 h 450"/>
                            <a:gd name="T68" fmla="*/ 108 w 402"/>
                            <a:gd name="T69" fmla="*/ 233 h 450"/>
                            <a:gd name="T70" fmla="*/ 62 w 402"/>
                            <a:gd name="T71" fmla="*/ 186 h 450"/>
                            <a:gd name="T72" fmla="*/ 108 w 402"/>
                            <a:gd name="T73" fmla="*/ 233 h 450"/>
                            <a:gd name="T74" fmla="*/ 31 w 402"/>
                            <a:gd name="T75" fmla="*/ 155 h 450"/>
                            <a:gd name="T76" fmla="*/ 371 w 402"/>
                            <a:gd name="T77" fmla="*/ 419 h 450"/>
                            <a:gd name="T78" fmla="*/ 371 w 402"/>
                            <a:gd name="T79" fmla="*/ 450 h 450"/>
                            <a:gd name="T80" fmla="*/ 0 w 402"/>
                            <a:gd name="T81" fmla="*/ 419 h 450"/>
                            <a:gd name="T82" fmla="*/ 31 w 402"/>
                            <a:gd name="T83" fmla="*/ 47 h 450"/>
                            <a:gd name="T84" fmla="*/ 62 w 402"/>
                            <a:gd name="T85" fmla="*/ 62 h 450"/>
                            <a:gd name="T86" fmla="*/ 155 w 402"/>
                            <a:gd name="T87" fmla="*/ 62 h 450"/>
                            <a:gd name="T88" fmla="*/ 248 w 402"/>
                            <a:gd name="T89" fmla="*/ 47 h 450"/>
                            <a:gd name="T90" fmla="*/ 294 w 402"/>
                            <a:gd name="T91" fmla="*/ 109 h 450"/>
                            <a:gd name="T92" fmla="*/ 341 w 402"/>
                            <a:gd name="T93" fmla="*/ 47 h 450"/>
                            <a:gd name="T94" fmla="*/ 402 w 402"/>
                            <a:gd name="T95" fmla="*/ 78 h 450"/>
                            <a:gd name="T96" fmla="*/ 371 w 402"/>
                            <a:gd name="T97" fmla="*/ 45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6pt;margin-top:243.7pt;height:11.05pt;width:9.9pt;z-index:251701248;mso-width-relative:page;mso-height-relative:page;" fillcolor="#5B9BD5 [3204]" filled="t" stroked="f" coordsize="402,450" o:gfxdata="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<v:path o:connectlocs="24077,19646;33458,0;43152,19646;91933,29001;82239,9667;101314,9667;91933,29001;91933,120996;106630,106339;106630,96672;91933,82327;106630,96672;91933,72660;106630,58003;82239,120996;67855,106339;82239,120996;67855,96672;82239,82327;82239,72660;67855,58003;82239,72660;43465,120996;57849,106339;57849,96672;43465,82327;57849,96672;43465,72660;57849,58003;33771,120996;19387,106339;33771,120996;19387,96672;33771,82327;33771,72660;19387,58003;33771,72660;9693,48336;116011,130663;116011,140331;0,130663;9693,14656;19387,19334;48468,19334;77549,14656;91933,33991;106630,14656;125705,24324;116011,140331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3428365</wp:posOffset>
                </wp:positionV>
                <wp:extent cx="143510" cy="143510"/>
                <wp:effectExtent l="0" t="0" r="9525" b="9525"/>
                <wp:wrapNone/>
                <wp:docPr id="3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482" cy="143506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6.75pt;margin-top:269.95pt;height:11.3pt;width:11.3pt;z-index:251702272;mso-width-relative:page;mso-height-relative:page;" fillcolor="#5B9BD5 [3204]" filled="t" stroked="f" coordsize="4545,4545" o:gfxdata="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/ZQx1dYAAAAJAQAADwAAAAAAAAABACAAAAAiAAAAZHJzL2Rvd25yZXYu&#10;eG1sUEsBAhQAFAAAAAgAh07iQAvfRZo3BAAA9wwAAA4AAAAAAAAAAQAgAAAAJQEAAGRycy9lMm9E&#10;b2MueG1sUEsFBgAAAAAGAAYAWQEAAM4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39,83356;41103,50140;41955,18344;9312,22165;43091,100406;121320,134191;125140,101575;93350,102396;60139,83356;60139,83356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3761740</wp:posOffset>
                </wp:positionV>
                <wp:extent cx="143510" cy="117475"/>
                <wp:effectExtent l="0" t="0" r="9525" b="0"/>
                <wp:wrapNone/>
                <wp:docPr id="4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482" cy="117472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6.75pt;margin-top:296.2pt;height:9.25pt;width:11.3pt;z-index:251703296;mso-width-relative:page;mso-height-relative:page;" fillcolor="#5B9BD5 [3204]" filled="t" stroked="f" coordsize="4099,3358" o:gfxdata="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gUEgo2wAAAAkBAAAPAAAAAAAAAAEAIAAAACIAAABkcnMvZG93bnJldi54&#10;bWxQSwECFAAUAAAACACHTuJAXbCgiU4FAAA/FQAADgAAAAAAAAABACAAAAAqAQAAZHJzL2Uyb0Rv&#10;Yy54bWxQSwUGAAAAAAYABgBZAQAA6gg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489,117472;17992,117472;0,100680;0,31484;66402,70455;67172,71259;75678,71259;143482,31694;143482,100680;125489,117472;71723,63528;4200,23928;0,22283;0,16756;17992,0;125489,0;143482,16756;143482,22388;139421,23998;71723,63528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2686050</wp:posOffset>
                </wp:positionH>
                <wp:positionV relativeFrom="paragraph">
                  <wp:posOffset>-95250</wp:posOffset>
                </wp:positionV>
                <wp:extent cx="4535805" cy="76434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764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矩恩生物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"http://www.gujinyiguan.com/"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http://www.gujinyiguan.com/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宁波云游俱乐部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"http://yunyou.unohacha.com/"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http://yunyou.unohacha.com/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夸克优富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"http://www.quarkwealth.com/"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http://www.quarkwealth.com/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美蒂诺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"http://maydoors.com/"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http://maydoors.com/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巨涛生物科技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"http://www.hzpaana.com.cn/"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http://www.hzpaana.com.cn/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宁波云游俱乐部公众号开发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掌握Web前端的基本技能，熟悉W3C标准，页面布局架构，前端语义化，浏览器兼容等。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熟使用vue框架，了解react框架，小程序。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了解后台开发语言 php、node 以及 mysql、mongodb 数据库，能够熟练应用 ajax 实现与后台的数据交互。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熟悉Bootstrap，jQuery，less，sass，git等技术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-7.5pt;height:601.85pt;width:357.15pt;mso-position-horizontal-relative:page;z-index:251644928;mso-width-relative:page;mso-height-relative:page;" filled="f" stroked="f" coordsize="21600,21600" o:gfxdata="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YBvi3AAAAA0BAAAPAAAAAAAAAAEAIAAAACIAAABkcnMvZG93bnJldi54bWxQSwECFAAU&#10;AAAACACHTuJA5Gy/Uy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矩恩生物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"http://www.gujinyiguan.com/"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http://www.gujinyiguan.com/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宁波云游俱乐部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"http://yunyou.unohacha.com/"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http://yunyou.unohacha.com/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夸克优富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"http://www.quarkwealth.com/"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http://www.quarkwealth.com/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美蒂诺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"http://maydoors.com/"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http://maydoors.com/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巨涛生物科技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"http://www.hzpaana.com.cn/"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http://www.hzpaana.com.cn/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宁波云游俱乐部公众号开发</w:t>
                      </w: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Style w:val="7"/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Style w:val="7"/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Style w:val="7"/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掌握Web前端的基本技能，熟悉W3C标准，页面布局架构，前端语义化，浏览器兼容等。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熟使用vue框架，了解react框架，小程序。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了解后台开发语言 php、node 以及 mysql、mongodb 数据库，能够熟练应用 ajax 实现与后台的数据交互。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熟悉Bootstrap，jQuery，less，sass，git等技术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033"/>
    <w:multiLevelType w:val="multilevel"/>
    <w:tmpl w:val="2BC300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23A5E"/>
    <w:rsid w:val="00022AAA"/>
    <w:rsid w:val="0003353F"/>
    <w:rsid w:val="00041BE1"/>
    <w:rsid w:val="00047A63"/>
    <w:rsid w:val="0006200D"/>
    <w:rsid w:val="00065836"/>
    <w:rsid w:val="00081B2A"/>
    <w:rsid w:val="00091CCA"/>
    <w:rsid w:val="000A75D8"/>
    <w:rsid w:val="000B6F2A"/>
    <w:rsid w:val="000B75C1"/>
    <w:rsid w:val="000C4768"/>
    <w:rsid w:val="000C7F17"/>
    <w:rsid w:val="000E2C3A"/>
    <w:rsid w:val="00101304"/>
    <w:rsid w:val="00116723"/>
    <w:rsid w:val="00120C56"/>
    <w:rsid w:val="00130AD4"/>
    <w:rsid w:val="00134B1F"/>
    <w:rsid w:val="00141616"/>
    <w:rsid w:val="0014443F"/>
    <w:rsid w:val="0015682E"/>
    <w:rsid w:val="001600A4"/>
    <w:rsid w:val="00166977"/>
    <w:rsid w:val="00175C6F"/>
    <w:rsid w:val="00180836"/>
    <w:rsid w:val="001A3B0F"/>
    <w:rsid w:val="001A582A"/>
    <w:rsid w:val="001B580C"/>
    <w:rsid w:val="001C407F"/>
    <w:rsid w:val="001D16BB"/>
    <w:rsid w:val="00212DE1"/>
    <w:rsid w:val="00217A75"/>
    <w:rsid w:val="00232209"/>
    <w:rsid w:val="00233AE3"/>
    <w:rsid w:val="0025580E"/>
    <w:rsid w:val="00256D5A"/>
    <w:rsid w:val="00264781"/>
    <w:rsid w:val="00271477"/>
    <w:rsid w:val="00277CEF"/>
    <w:rsid w:val="00282FE6"/>
    <w:rsid w:val="002905F9"/>
    <w:rsid w:val="002906D8"/>
    <w:rsid w:val="002A6B7A"/>
    <w:rsid w:val="002B6352"/>
    <w:rsid w:val="002C01F0"/>
    <w:rsid w:val="002C366A"/>
    <w:rsid w:val="002D42BE"/>
    <w:rsid w:val="002D4DFB"/>
    <w:rsid w:val="002E6664"/>
    <w:rsid w:val="0031791B"/>
    <w:rsid w:val="00351BB3"/>
    <w:rsid w:val="0036105B"/>
    <w:rsid w:val="003724A9"/>
    <w:rsid w:val="00392C61"/>
    <w:rsid w:val="003A5E2A"/>
    <w:rsid w:val="003B019A"/>
    <w:rsid w:val="003B21B4"/>
    <w:rsid w:val="003B2D81"/>
    <w:rsid w:val="003B41FE"/>
    <w:rsid w:val="003C2D34"/>
    <w:rsid w:val="003E7111"/>
    <w:rsid w:val="003F0678"/>
    <w:rsid w:val="003F42DF"/>
    <w:rsid w:val="004025BB"/>
    <w:rsid w:val="00415258"/>
    <w:rsid w:val="00415854"/>
    <w:rsid w:val="004168CA"/>
    <w:rsid w:val="00427116"/>
    <w:rsid w:val="004319EA"/>
    <w:rsid w:val="004333CE"/>
    <w:rsid w:val="004628C9"/>
    <w:rsid w:val="004756EC"/>
    <w:rsid w:val="004916D6"/>
    <w:rsid w:val="004A3216"/>
    <w:rsid w:val="004D71DE"/>
    <w:rsid w:val="004D7242"/>
    <w:rsid w:val="00516F15"/>
    <w:rsid w:val="00521C5A"/>
    <w:rsid w:val="0052656C"/>
    <w:rsid w:val="005277E3"/>
    <w:rsid w:val="00553314"/>
    <w:rsid w:val="00570039"/>
    <w:rsid w:val="00595D8A"/>
    <w:rsid w:val="005A13FE"/>
    <w:rsid w:val="005E51AF"/>
    <w:rsid w:val="005E5628"/>
    <w:rsid w:val="006002FA"/>
    <w:rsid w:val="00601059"/>
    <w:rsid w:val="00626D92"/>
    <w:rsid w:val="00627DF3"/>
    <w:rsid w:val="00661B84"/>
    <w:rsid w:val="0068067F"/>
    <w:rsid w:val="00681059"/>
    <w:rsid w:val="006955D1"/>
    <w:rsid w:val="006C4BCA"/>
    <w:rsid w:val="006E35FF"/>
    <w:rsid w:val="00704644"/>
    <w:rsid w:val="00716A8B"/>
    <w:rsid w:val="00737260"/>
    <w:rsid w:val="00743CFF"/>
    <w:rsid w:val="007B4EB5"/>
    <w:rsid w:val="007C43D0"/>
    <w:rsid w:val="007E525B"/>
    <w:rsid w:val="007E79A8"/>
    <w:rsid w:val="007F0EF5"/>
    <w:rsid w:val="00804EA3"/>
    <w:rsid w:val="0081574A"/>
    <w:rsid w:val="008301EE"/>
    <w:rsid w:val="008305EC"/>
    <w:rsid w:val="0083204F"/>
    <w:rsid w:val="008570A0"/>
    <w:rsid w:val="0085761C"/>
    <w:rsid w:val="00865E76"/>
    <w:rsid w:val="00883788"/>
    <w:rsid w:val="00896916"/>
    <w:rsid w:val="00897E15"/>
    <w:rsid w:val="008A0668"/>
    <w:rsid w:val="008A2BCD"/>
    <w:rsid w:val="008A335E"/>
    <w:rsid w:val="008C5A14"/>
    <w:rsid w:val="008D5188"/>
    <w:rsid w:val="008F1524"/>
    <w:rsid w:val="008F1D87"/>
    <w:rsid w:val="00917C1B"/>
    <w:rsid w:val="00925097"/>
    <w:rsid w:val="00927C11"/>
    <w:rsid w:val="00931E08"/>
    <w:rsid w:val="009527FF"/>
    <w:rsid w:val="009557B2"/>
    <w:rsid w:val="00955F91"/>
    <w:rsid w:val="00957EB3"/>
    <w:rsid w:val="00981B96"/>
    <w:rsid w:val="009932F1"/>
    <w:rsid w:val="0099596F"/>
    <w:rsid w:val="009B005F"/>
    <w:rsid w:val="009B1936"/>
    <w:rsid w:val="009C64B3"/>
    <w:rsid w:val="009D0B8E"/>
    <w:rsid w:val="009D747E"/>
    <w:rsid w:val="009F2438"/>
    <w:rsid w:val="009F2836"/>
    <w:rsid w:val="009F64DF"/>
    <w:rsid w:val="00A2165D"/>
    <w:rsid w:val="00A55137"/>
    <w:rsid w:val="00A67F85"/>
    <w:rsid w:val="00A7028C"/>
    <w:rsid w:val="00A704FE"/>
    <w:rsid w:val="00A76210"/>
    <w:rsid w:val="00A90B02"/>
    <w:rsid w:val="00A92191"/>
    <w:rsid w:val="00AB2D25"/>
    <w:rsid w:val="00AB742F"/>
    <w:rsid w:val="00AC1B96"/>
    <w:rsid w:val="00AD0D69"/>
    <w:rsid w:val="00AD4A6D"/>
    <w:rsid w:val="00AD5E6F"/>
    <w:rsid w:val="00AF6C81"/>
    <w:rsid w:val="00B01E84"/>
    <w:rsid w:val="00B032A6"/>
    <w:rsid w:val="00B03883"/>
    <w:rsid w:val="00B110FD"/>
    <w:rsid w:val="00B21523"/>
    <w:rsid w:val="00B42323"/>
    <w:rsid w:val="00B52472"/>
    <w:rsid w:val="00B7025E"/>
    <w:rsid w:val="00B72CCE"/>
    <w:rsid w:val="00B74F2C"/>
    <w:rsid w:val="00B829BA"/>
    <w:rsid w:val="00B8687E"/>
    <w:rsid w:val="00BD6A39"/>
    <w:rsid w:val="00BE0CE4"/>
    <w:rsid w:val="00BF45DB"/>
    <w:rsid w:val="00C10573"/>
    <w:rsid w:val="00C255DC"/>
    <w:rsid w:val="00C539F3"/>
    <w:rsid w:val="00C540AF"/>
    <w:rsid w:val="00C6151A"/>
    <w:rsid w:val="00C74687"/>
    <w:rsid w:val="00C80A47"/>
    <w:rsid w:val="00C915D6"/>
    <w:rsid w:val="00CA735B"/>
    <w:rsid w:val="00CB56ED"/>
    <w:rsid w:val="00CF58C4"/>
    <w:rsid w:val="00D070F1"/>
    <w:rsid w:val="00D22C59"/>
    <w:rsid w:val="00D357D2"/>
    <w:rsid w:val="00D452B0"/>
    <w:rsid w:val="00D45D93"/>
    <w:rsid w:val="00D7642C"/>
    <w:rsid w:val="00D92EC5"/>
    <w:rsid w:val="00DA5433"/>
    <w:rsid w:val="00DA65E1"/>
    <w:rsid w:val="00DA7BB1"/>
    <w:rsid w:val="00DB44E8"/>
    <w:rsid w:val="00DB5BA3"/>
    <w:rsid w:val="00DC1F1D"/>
    <w:rsid w:val="00DC5C68"/>
    <w:rsid w:val="00DD077A"/>
    <w:rsid w:val="00E006F3"/>
    <w:rsid w:val="00E27A53"/>
    <w:rsid w:val="00E30EC9"/>
    <w:rsid w:val="00E3511F"/>
    <w:rsid w:val="00E45E62"/>
    <w:rsid w:val="00E615DA"/>
    <w:rsid w:val="00E63611"/>
    <w:rsid w:val="00E63AE3"/>
    <w:rsid w:val="00E8694E"/>
    <w:rsid w:val="00E971CB"/>
    <w:rsid w:val="00EA7ADC"/>
    <w:rsid w:val="00EC5AEC"/>
    <w:rsid w:val="00ED5CED"/>
    <w:rsid w:val="00EE70E1"/>
    <w:rsid w:val="00EF51C7"/>
    <w:rsid w:val="00EF5B58"/>
    <w:rsid w:val="00F130A2"/>
    <w:rsid w:val="00F1363F"/>
    <w:rsid w:val="00F17CFB"/>
    <w:rsid w:val="00F531FC"/>
    <w:rsid w:val="00F72BF7"/>
    <w:rsid w:val="00F83B83"/>
    <w:rsid w:val="00F91473"/>
    <w:rsid w:val="00FF3DCD"/>
    <w:rsid w:val="00FF7565"/>
    <w:rsid w:val="02B832DE"/>
    <w:rsid w:val="04E62461"/>
    <w:rsid w:val="070E0597"/>
    <w:rsid w:val="09C84C9C"/>
    <w:rsid w:val="09E52880"/>
    <w:rsid w:val="0BC12E20"/>
    <w:rsid w:val="0BEA40FC"/>
    <w:rsid w:val="11D73B60"/>
    <w:rsid w:val="121D5944"/>
    <w:rsid w:val="14D93FE7"/>
    <w:rsid w:val="16641F65"/>
    <w:rsid w:val="17B230D1"/>
    <w:rsid w:val="218C16FE"/>
    <w:rsid w:val="24E832E8"/>
    <w:rsid w:val="27C23A5E"/>
    <w:rsid w:val="28A0793C"/>
    <w:rsid w:val="28CE3FC2"/>
    <w:rsid w:val="2B0C187E"/>
    <w:rsid w:val="2F366EC7"/>
    <w:rsid w:val="35440D5D"/>
    <w:rsid w:val="39DE1F5C"/>
    <w:rsid w:val="3A181385"/>
    <w:rsid w:val="3A7B59B4"/>
    <w:rsid w:val="3EA8234E"/>
    <w:rsid w:val="42495B8E"/>
    <w:rsid w:val="42FA14A5"/>
    <w:rsid w:val="43BE4D9C"/>
    <w:rsid w:val="47CF123A"/>
    <w:rsid w:val="53426A89"/>
    <w:rsid w:val="539D5547"/>
    <w:rsid w:val="56645420"/>
    <w:rsid w:val="5A584E66"/>
    <w:rsid w:val="5D1F7245"/>
    <w:rsid w:val="5E161564"/>
    <w:rsid w:val="5F896DB6"/>
    <w:rsid w:val="636444AB"/>
    <w:rsid w:val="652D37CA"/>
    <w:rsid w:val="670377E9"/>
    <w:rsid w:val="6E545D35"/>
    <w:rsid w:val="77F855B3"/>
    <w:rsid w:val="7DF925F0"/>
    <w:rsid w:val="7FD7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l\AppData\Roaming\kingsoft\office6\templates\download\57b8c329-44ec-cda0-b974-b3c277a905f1\&#31243;&#24207;&#21592;&#22810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程序员多页简历.docx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2018-12-13T06:42:00Z</dcterms:created>
  <dc:creator>skl</dc:creator>
  <cp:lastModifiedBy>路上，灵魂的自由者</cp:lastModifiedBy>
  <dcterms:modified xsi:type="dcterms:W3CDTF">2018-12-14T06:31:18Z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4</vt:lpwstr>
  </property>
</Properties>
</file>